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32" w:type="dxa"/>
        <w:tblLayout w:type="fixed"/>
        <w:tblLook w:val="0600" w:firstRow="0" w:lastRow="0" w:firstColumn="0" w:lastColumn="0" w:noHBand="1" w:noVBand="1"/>
      </w:tblPr>
      <w:tblGrid>
        <w:gridCol w:w="5766"/>
        <w:gridCol w:w="5766"/>
      </w:tblGrid>
      <w:tr w:rsidR="00A81248" w:rsidRPr="003A798E" w14:paraId="4AE28FF2" w14:textId="77777777" w:rsidTr="00756ADF">
        <w:trPr>
          <w:trHeight w:val="121"/>
        </w:trPr>
        <w:tc>
          <w:tcPr>
            <w:tcW w:w="5766" w:type="dxa"/>
          </w:tcPr>
          <w:p w14:paraId="3D645BD4" w14:textId="77777777" w:rsidR="00A81248" w:rsidRPr="003A798E" w:rsidRDefault="00A81248" w:rsidP="00A81248">
            <w:pPr>
              <w:pStyle w:val="GraphicAnchor"/>
            </w:pPr>
          </w:p>
        </w:tc>
        <w:tc>
          <w:tcPr>
            <w:tcW w:w="5766" w:type="dxa"/>
          </w:tcPr>
          <w:p w14:paraId="4E23B4F9" w14:textId="77777777" w:rsidR="00A81248" w:rsidRPr="003A798E" w:rsidRDefault="00A81248" w:rsidP="00A81248">
            <w:pPr>
              <w:pStyle w:val="GraphicAnchor"/>
            </w:pPr>
          </w:p>
        </w:tc>
      </w:tr>
      <w:tr w:rsidR="00A81248" w:rsidRPr="003A798E" w14:paraId="0BE070BD" w14:textId="77777777" w:rsidTr="00756ADF">
        <w:trPr>
          <w:trHeight w:val="2755"/>
        </w:trPr>
        <w:tc>
          <w:tcPr>
            <w:tcW w:w="5766" w:type="dxa"/>
          </w:tcPr>
          <w:p w14:paraId="70B9086F" w14:textId="77777777" w:rsidR="00A81248" w:rsidRPr="00957D0F" w:rsidRDefault="00957D0F" w:rsidP="00DE253B">
            <w:pPr>
              <w:pStyle w:val="Heading1"/>
              <w:rPr>
                <w:sz w:val="56"/>
              </w:rPr>
            </w:pPr>
            <w:r w:rsidRPr="00957D0F">
              <w:rPr>
                <w:sz w:val="56"/>
              </w:rPr>
              <w:t>ARTIFICIAL INTELLIGENCE</w:t>
            </w:r>
          </w:p>
          <w:p w14:paraId="05857C25" w14:textId="77777777" w:rsidR="00957D0F" w:rsidRPr="00957D0F" w:rsidRDefault="00957D0F" w:rsidP="00957D0F">
            <w:r w:rsidRPr="00957D0F">
              <w:rPr>
                <w:rFonts w:asciiTheme="majorHAnsi" w:eastAsiaTheme="majorEastAsia" w:hAnsiTheme="majorHAnsi" w:cstheme="majorBidi"/>
                <w:b/>
                <w:color w:val="123869" w:themeColor="accent1"/>
                <w:sz w:val="56"/>
                <w:szCs w:val="32"/>
              </w:rPr>
              <w:t>(CS-323)</w:t>
            </w:r>
          </w:p>
        </w:tc>
        <w:tc>
          <w:tcPr>
            <w:tcW w:w="5766" w:type="dxa"/>
          </w:tcPr>
          <w:p w14:paraId="6CF8479E" w14:textId="77777777" w:rsidR="00A81248" w:rsidRPr="003A798E" w:rsidRDefault="00957D0F">
            <w:r>
              <w:rPr>
                <w:noProof/>
              </w:rPr>
              <mc:AlternateContent>
                <mc:Choice Requires="wps">
                  <w:drawing>
                    <wp:anchor distT="45720" distB="45720" distL="114300" distR="114300" simplePos="0" relativeHeight="251665408" behindDoc="0" locked="0" layoutInCell="1" allowOverlap="1" wp14:anchorId="412E47A6" wp14:editId="277F78A3">
                      <wp:simplePos x="0" y="0"/>
                      <wp:positionH relativeFrom="column">
                        <wp:posOffset>1058545</wp:posOffset>
                      </wp:positionH>
                      <wp:positionV relativeFrom="paragraph">
                        <wp:posOffset>603885</wp:posOffset>
                      </wp:positionV>
                      <wp:extent cx="1733550" cy="1085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085850"/>
                              </a:xfrm>
                              <a:prstGeom prst="rect">
                                <a:avLst/>
                              </a:prstGeom>
                              <a:noFill/>
                              <a:ln w="9525">
                                <a:noFill/>
                                <a:miter lim="800000"/>
                                <a:headEnd/>
                                <a:tailEnd/>
                              </a:ln>
                            </wps:spPr>
                            <wps:txbx>
                              <w:txbxContent>
                                <w:p w14:paraId="3C4990BD" w14:textId="77777777" w:rsidR="009E5884" w:rsidRPr="00957D0F" w:rsidRDefault="009E5884" w:rsidP="00957D0F">
                                  <w:pPr>
                                    <w:jc w:val="center"/>
                                    <w:rPr>
                                      <w:b/>
                                      <w:outline/>
                                      <w:color w:val="DBE8ED"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57D0F">
                                    <w:rPr>
                                      <w:b/>
                                      <w:outline/>
                                      <w:color w:val="DBE8ED"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E47A6" id="_x0000_t202" coordsize="21600,21600" o:spt="202" path="m,l,21600r21600,l21600,xe">
                      <v:stroke joinstyle="miter"/>
                      <v:path gradientshapeok="t" o:connecttype="rect"/>
                    </v:shapetype>
                    <v:shape id="Text Box 2" o:spid="_x0000_s1026" type="#_x0000_t202" style="position:absolute;margin-left:83.35pt;margin-top:47.55pt;width:136.5pt;height:8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" filled="f" stroked="f">
                      <v:textbox>
                        <w:txbxContent>
                          <w:p w14:paraId="3C4990BD" w14:textId="77777777" w:rsidR="009E5884" w:rsidRPr="00957D0F" w:rsidRDefault="009E5884" w:rsidP="00957D0F">
                            <w:pPr>
                              <w:jc w:val="center"/>
                              <w:rPr>
                                <w:b/>
                                <w:outline/>
                                <w:color w:val="DBE8ED"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57D0F">
                              <w:rPr>
                                <w:b/>
                                <w:outline/>
                                <w:color w:val="DBE8ED"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CEP</w:t>
                            </w:r>
                          </w:p>
                        </w:txbxContent>
                      </v:textbox>
                    </v:shape>
                  </w:pict>
                </mc:Fallback>
              </mc:AlternateContent>
            </w:r>
          </w:p>
        </w:tc>
      </w:tr>
      <w:tr w:rsidR="00A81248" w:rsidRPr="003A798E" w14:paraId="10F5D51A" w14:textId="77777777" w:rsidTr="00756ADF">
        <w:trPr>
          <w:trHeight w:val="8165"/>
        </w:trPr>
        <w:tc>
          <w:tcPr>
            <w:tcW w:w="5766" w:type="dxa"/>
          </w:tcPr>
          <w:p w14:paraId="3C51AB59" w14:textId="77777777" w:rsidR="00A81248" w:rsidRPr="003A798E" w:rsidRDefault="00A81248">
            <w:r w:rsidRPr="003A798E">
              <w:rPr>
                <w:noProof/>
              </w:rPr>
              <mc:AlternateContent>
                <mc:Choice Requires="wpg">
                  <w:drawing>
                    <wp:anchor distT="0" distB="0" distL="114300" distR="114300" simplePos="0" relativeHeight="251659264" behindDoc="1" locked="0" layoutInCell="1" allowOverlap="1" wp14:anchorId="33092E0B" wp14:editId="023833F7">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cx1="http://schemas.microsoft.com/office/drawing/2015/9/8/chartex"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5C82858"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766" w:type="dxa"/>
          </w:tcPr>
          <w:p w14:paraId="24274103" w14:textId="3AEF8E25" w:rsidR="00A81248" w:rsidRPr="003A798E" w:rsidRDefault="00A81248"/>
        </w:tc>
      </w:tr>
    </w:tbl>
    <w:p w14:paraId="41FD0516" w14:textId="1D97EB47" w:rsidR="00A24793" w:rsidRPr="003A798E" w:rsidRDefault="00A24793"/>
    <w:p w14:paraId="1ED0B5AF" w14:textId="13B6A4D8" w:rsidR="00DA157A" w:rsidRDefault="00DA157A"/>
    <w:p w14:paraId="4547AC66" w14:textId="77777777" w:rsidR="00756ADF" w:rsidRDefault="00756ADF"/>
    <w:p w14:paraId="247C64EF" w14:textId="77777777" w:rsidR="00756ADF" w:rsidRDefault="00756ADF"/>
    <w:p w14:paraId="46E5D29C" w14:textId="77777777" w:rsidR="00756ADF" w:rsidRDefault="00756ADF"/>
    <w:p w14:paraId="5D1F1EBA" w14:textId="77777777" w:rsidR="00756ADF" w:rsidRDefault="00756ADF"/>
    <w:p w14:paraId="7C5CD78A" w14:textId="77777777" w:rsidR="00756ADF" w:rsidRDefault="00756ADF"/>
    <w:p w14:paraId="0C57162F" w14:textId="77777777" w:rsidR="00756ADF" w:rsidRDefault="00756ADF"/>
    <w:p w14:paraId="488177F8" w14:textId="77777777" w:rsidR="00756ADF" w:rsidRDefault="00756ADF"/>
    <w:p w14:paraId="601E2671" w14:textId="77777777" w:rsidR="00756ADF" w:rsidRDefault="00756ADF"/>
    <w:p w14:paraId="2F3E4C8B" w14:textId="77777777" w:rsidR="00756ADF" w:rsidRDefault="00756ADF"/>
    <w:p w14:paraId="3988ADBC" w14:textId="77777777" w:rsidR="00756ADF" w:rsidRDefault="00756ADF" w:rsidP="00756ADF">
      <w:pPr>
        <w:tabs>
          <w:tab w:val="left" w:pos="1067"/>
        </w:tabs>
        <w:jc w:val="center"/>
        <w:rPr>
          <w:b/>
          <w:sz w:val="38"/>
        </w:rPr>
      </w:pPr>
    </w:p>
    <w:p w14:paraId="2B85F728" w14:textId="77777777" w:rsidR="00756ADF" w:rsidRDefault="00756ADF" w:rsidP="00756ADF">
      <w:pPr>
        <w:tabs>
          <w:tab w:val="left" w:pos="1067"/>
        </w:tabs>
        <w:jc w:val="center"/>
        <w:rPr>
          <w:b/>
          <w:sz w:val="38"/>
        </w:rPr>
      </w:pPr>
    </w:p>
    <w:p w14:paraId="4F2CCBDE" w14:textId="77777777" w:rsidR="00756ADF" w:rsidRDefault="00756ADF" w:rsidP="00756ADF">
      <w:pPr>
        <w:tabs>
          <w:tab w:val="left" w:pos="1067"/>
        </w:tabs>
        <w:jc w:val="center"/>
        <w:rPr>
          <w:b/>
          <w:sz w:val="38"/>
        </w:rPr>
      </w:pPr>
    </w:p>
    <w:p w14:paraId="1D5436BF" w14:textId="77777777" w:rsidR="00756ADF" w:rsidRDefault="00756ADF" w:rsidP="00756ADF">
      <w:pPr>
        <w:tabs>
          <w:tab w:val="left" w:pos="1067"/>
        </w:tabs>
        <w:jc w:val="center"/>
        <w:rPr>
          <w:b/>
          <w:sz w:val="38"/>
        </w:rPr>
      </w:pPr>
    </w:p>
    <w:p w14:paraId="2D417569" w14:textId="77777777" w:rsidR="00756ADF" w:rsidRDefault="00756ADF" w:rsidP="00756ADF">
      <w:pPr>
        <w:tabs>
          <w:tab w:val="left" w:pos="1067"/>
        </w:tabs>
        <w:jc w:val="center"/>
        <w:rPr>
          <w:b/>
          <w:sz w:val="38"/>
        </w:rPr>
      </w:pPr>
    </w:p>
    <w:p w14:paraId="0F3F82D9" w14:textId="77777777" w:rsidR="00756ADF" w:rsidRDefault="00756ADF" w:rsidP="00756ADF">
      <w:pPr>
        <w:tabs>
          <w:tab w:val="left" w:pos="1067"/>
        </w:tabs>
        <w:jc w:val="center"/>
        <w:rPr>
          <w:b/>
          <w:sz w:val="38"/>
        </w:rPr>
      </w:pPr>
    </w:p>
    <w:p w14:paraId="2A6E5F13" w14:textId="77777777" w:rsidR="00756ADF" w:rsidRDefault="00756ADF" w:rsidP="00756ADF">
      <w:pPr>
        <w:tabs>
          <w:tab w:val="left" w:pos="1067"/>
        </w:tabs>
        <w:jc w:val="center"/>
        <w:rPr>
          <w:b/>
          <w:sz w:val="38"/>
        </w:rPr>
      </w:pPr>
    </w:p>
    <w:p w14:paraId="2DB55CAD" w14:textId="65C5E31B" w:rsidR="00756ADF" w:rsidRDefault="00756ADF" w:rsidP="003D6583">
      <w:pPr>
        <w:tabs>
          <w:tab w:val="left" w:pos="1067"/>
        </w:tabs>
        <w:rPr>
          <w:b/>
          <w:sz w:val="38"/>
        </w:rPr>
      </w:pPr>
    </w:p>
    <w:p w14:paraId="1321EBEA" w14:textId="2D70212E" w:rsidR="00756ADF" w:rsidRDefault="00756ADF" w:rsidP="00756ADF">
      <w:pPr>
        <w:tabs>
          <w:tab w:val="left" w:pos="1067"/>
        </w:tabs>
        <w:jc w:val="center"/>
        <w:rPr>
          <w:rFonts w:cs="Times New Roman"/>
          <w:b/>
          <w:sz w:val="46"/>
        </w:rPr>
      </w:pPr>
      <w:r w:rsidRPr="002002D3">
        <w:rPr>
          <w:b/>
          <w:sz w:val="46"/>
        </w:rPr>
        <w:t xml:space="preserve">Project ID: </w:t>
      </w:r>
      <w:r w:rsidRPr="002002D3">
        <w:rPr>
          <w:rFonts w:cs="Times New Roman"/>
          <w:b/>
          <w:sz w:val="46"/>
        </w:rPr>
        <w:t>42</w:t>
      </w:r>
    </w:p>
    <w:p w14:paraId="41B5A705" w14:textId="77777777" w:rsidR="002002D3" w:rsidRPr="002002D3" w:rsidRDefault="002002D3" w:rsidP="00756ADF">
      <w:pPr>
        <w:tabs>
          <w:tab w:val="left" w:pos="1067"/>
        </w:tabs>
        <w:jc w:val="center"/>
        <w:rPr>
          <w:rFonts w:cs="Times New Roman"/>
          <w:b/>
          <w:sz w:val="46"/>
        </w:rPr>
      </w:pPr>
    </w:p>
    <w:p w14:paraId="217A58B4" w14:textId="77777777" w:rsidR="00756ADF" w:rsidRPr="002002D3" w:rsidRDefault="00756ADF" w:rsidP="00756ADF">
      <w:pPr>
        <w:tabs>
          <w:tab w:val="left" w:pos="1067"/>
        </w:tabs>
        <w:jc w:val="center"/>
        <w:rPr>
          <w:rFonts w:cs="Times New Roman"/>
          <w:b/>
          <w:sz w:val="42"/>
        </w:rPr>
      </w:pPr>
    </w:p>
    <w:p w14:paraId="480BB711" w14:textId="77777777" w:rsidR="002002D3" w:rsidRDefault="00756ADF" w:rsidP="00756ADF">
      <w:pPr>
        <w:tabs>
          <w:tab w:val="left" w:pos="1067"/>
        </w:tabs>
        <w:jc w:val="center"/>
        <w:rPr>
          <w:b/>
          <w:sz w:val="56"/>
        </w:rPr>
      </w:pPr>
      <w:r w:rsidRPr="002002D3">
        <w:rPr>
          <w:b/>
          <w:sz w:val="52"/>
        </w:rPr>
        <w:t>SMART CAREER GUIDANCE</w:t>
      </w:r>
    </w:p>
    <w:p w14:paraId="39726E02" w14:textId="0B515CC1" w:rsidR="00756ADF" w:rsidRPr="002002D3" w:rsidRDefault="00756ADF" w:rsidP="00756ADF">
      <w:pPr>
        <w:tabs>
          <w:tab w:val="left" w:pos="1067"/>
        </w:tabs>
        <w:jc w:val="center"/>
        <w:rPr>
          <w:b/>
          <w:sz w:val="56"/>
        </w:rPr>
      </w:pPr>
      <w:r w:rsidRPr="002002D3">
        <w:rPr>
          <w:b/>
          <w:sz w:val="56"/>
        </w:rPr>
        <w:t xml:space="preserve"> </w:t>
      </w:r>
      <w:r w:rsidR="002002D3" w:rsidRPr="002002D3">
        <w:rPr>
          <w:b/>
          <w:sz w:val="44"/>
        </w:rPr>
        <w:t>(</w:t>
      </w:r>
      <w:r w:rsidR="003D6583" w:rsidRPr="002002D3">
        <w:rPr>
          <w:b/>
          <w:sz w:val="44"/>
        </w:rPr>
        <w:t xml:space="preserve">EXPERT </w:t>
      </w:r>
      <w:r w:rsidRPr="002002D3">
        <w:rPr>
          <w:b/>
          <w:sz w:val="44"/>
        </w:rPr>
        <w:t>SYSTEM</w:t>
      </w:r>
      <w:r w:rsidR="002C2D2B" w:rsidRPr="002002D3">
        <w:rPr>
          <w:b/>
          <w:sz w:val="44"/>
        </w:rPr>
        <w:t>)</w:t>
      </w:r>
    </w:p>
    <w:p w14:paraId="13478E74" w14:textId="4D1A6DCF" w:rsidR="00756ADF" w:rsidRPr="002002D3" w:rsidRDefault="00756ADF" w:rsidP="00756ADF">
      <w:pPr>
        <w:tabs>
          <w:tab w:val="left" w:pos="1067"/>
        </w:tabs>
        <w:jc w:val="center"/>
        <w:rPr>
          <w:b/>
          <w:sz w:val="56"/>
        </w:rPr>
      </w:pPr>
    </w:p>
    <w:p w14:paraId="0887D44D" w14:textId="77777777" w:rsidR="002002D3" w:rsidRDefault="002002D3" w:rsidP="00756ADF">
      <w:pPr>
        <w:tabs>
          <w:tab w:val="left" w:pos="1067"/>
        </w:tabs>
        <w:jc w:val="center"/>
        <w:rPr>
          <w:b/>
          <w:sz w:val="54"/>
        </w:rPr>
      </w:pPr>
    </w:p>
    <w:p w14:paraId="09F38621" w14:textId="362A1C2E" w:rsidR="00756ADF" w:rsidRPr="002002D3" w:rsidRDefault="00756ADF" w:rsidP="00756ADF">
      <w:pPr>
        <w:tabs>
          <w:tab w:val="left" w:pos="1067"/>
        </w:tabs>
        <w:jc w:val="center"/>
        <w:rPr>
          <w:b/>
          <w:sz w:val="54"/>
        </w:rPr>
      </w:pPr>
      <w:r w:rsidRPr="002002D3">
        <w:rPr>
          <w:b/>
          <w:sz w:val="54"/>
        </w:rPr>
        <w:t>Group members:</w:t>
      </w:r>
    </w:p>
    <w:p w14:paraId="7EA1A1E3" w14:textId="77777777" w:rsidR="00756ADF" w:rsidRPr="002C2D2B" w:rsidRDefault="00756ADF" w:rsidP="00756ADF">
      <w:pPr>
        <w:tabs>
          <w:tab w:val="left" w:pos="1067"/>
        </w:tabs>
        <w:jc w:val="center"/>
        <w:rPr>
          <w:sz w:val="56"/>
        </w:rPr>
      </w:pPr>
    </w:p>
    <w:p w14:paraId="508B34BB" w14:textId="4DE89FDF" w:rsidR="00756ADF" w:rsidRPr="002002D3" w:rsidRDefault="00756ADF" w:rsidP="002002D3">
      <w:pPr>
        <w:tabs>
          <w:tab w:val="left" w:pos="1067"/>
        </w:tabs>
        <w:spacing w:line="360" w:lineRule="auto"/>
        <w:jc w:val="center"/>
        <w:rPr>
          <w:sz w:val="42"/>
        </w:rPr>
      </w:pPr>
      <w:r w:rsidRPr="002002D3">
        <w:rPr>
          <w:sz w:val="42"/>
        </w:rPr>
        <w:t>Usman Yousuf CS-20099</w:t>
      </w:r>
    </w:p>
    <w:p w14:paraId="3FCBFFBA" w14:textId="51914DFB" w:rsidR="00756ADF" w:rsidRPr="002002D3" w:rsidRDefault="00756ADF" w:rsidP="002002D3">
      <w:pPr>
        <w:tabs>
          <w:tab w:val="left" w:pos="1067"/>
        </w:tabs>
        <w:spacing w:line="360" w:lineRule="auto"/>
        <w:jc w:val="center"/>
        <w:rPr>
          <w:sz w:val="42"/>
        </w:rPr>
      </w:pPr>
      <w:r w:rsidRPr="002002D3">
        <w:rPr>
          <w:sz w:val="42"/>
        </w:rPr>
        <w:t>Yasoob Raza CS-20109</w:t>
      </w:r>
    </w:p>
    <w:p w14:paraId="21AD21D7" w14:textId="1171E16D" w:rsidR="00756ADF" w:rsidRPr="002002D3" w:rsidRDefault="00756ADF" w:rsidP="002002D3">
      <w:pPr>
        <w:tabs>
          <w:tab w:val="left" w:pos="1067"/>
        </w:tabs>
        <w:spacing w:line="360" w:lineRule="auto"/>
        <w:jc w:val="center"/>
        <w:rPr>
          <w:sz w:val="42"/>
        </w:rPr>
      </w:pPr>
      <w:r w:rsidRPr="002002D3">
        <w:rPr>
          <w:sz w:val="42"/>
        </w:rPr>
        <w:t>Hassan Mehdi CS-20120</w:t>
      </w:r>
    </w:p>
    <w:p w14:paraId="58E1DFC6" w14:textId="29592023" w:rsidR="00756ADF" w:rsidRDefault="00756ADF" w:rsidP="00756ADF">
      <w:pPr>
        <w:tabs>
          <w:tab w:val="left" w:pos="1067"/>
        </w:tabs>
        <w:spacing w:line="360" w:lineRule="auto"/>
        <w:jc w:val="center"/>
        <w:rPr>
          <w:b/>
          <w:sz w:val="50"/>
        </w:rPr>
      </w:pPr>
    </w:p>
    <w:p w14:paraId="5B32BA5A" w14:textId="2681DF03" w:rsidR="00756ADF" w:rsidRDefault="00756ADF" w:rsidP="00756ADF">
      <w:pPr>
        <w:tabs>
          <w:tab w:val="left" w:pos="1067"/>
        </w:tabs>
        <w:spacing w:line="360" w:lineRule="auto"/>
        <w:jc w:val="center"/>
        <w:rPr>
          <w:b/>
          <w:sz w:val="50"/>
        </w:rPr>
      </w:pPr>
      <w:r w:rsidRPr="002C2D2B">
        <w:rPr>
          <w:b/>
          <w:sz w:val="46"/>
        </w:rPr>
        <w:t>Submitted to</w:t>
      </w:r>
      <w:r>
        <w:rPr>
          <w:b/>
          <w:sz w:val="50"/>
        </w:rPr>
        <w:t>:</w:t>
      </w:r>
    </w:p>
    <w:p w14:paraId="5F554F67" w14:textId="32D720F9" w:rsidR="00756ADF" w:rsidRPr="003D6583" w:rsidRDefault="003D6583" w:rsidP="00756ADF">
      <w:pPr>
        <w:tabs>
          <w:tab w:val="left" w:pos="1067"/>
        </w:tabs>
        <w:spacing w:line="360" w:lineRule="auto"/>
        <w:jc w:val="center"/>
        <w:rPr>
          <w:sz w:val="50"/>
        </w:rPr>
      </w:pPr>
      <w:r w:rsidRPr="003D6583">
        <w:rPr>
          <w:sz w:val="50"/>
        </w:rPr>
        <w:t>Ms.</w:t>
      </w:r>
      <w:r w:rsidR="00756ADF" w:rsidRPr="003D6583">
        <w:rPr>
          <w:sz w:val="50"/>
        </w:rPr>
        <w:t xml:space="preserve"> Fauzia Yasir</w:t>
      </w:r>
    </w:p>
    <w:p w14:paraId="4F86C85A" w14:textId="30374C2B" w:rsidR="00756ADF" w:rsidRPr="002002D3" w:rsidRDefault="00756ADF" w:rsidP="00756ADF">
      <w:pPr>
        <w:tabs>
          <w:tab w:val="left" w:pos="1067"/>
        </w:tabs>
        <w:spacing w:line="360" w:lineRule="auto"/>
        <w:jc w:val="center"/>
        <w:rPr>
          <w:sz w:val="44"/>
        </w:rPr>
      </w:pPr>
      <w:r w:rsidRPr="002002D3">
        <w:rPr>
          <w:sz w:val="44"/>
        </w:rPr>
        <w:t>Date: 19</w:t>
      </w:r>
      <w:r w:rsidRPr="002002D3">
        <w:rPr>
          <w:sz w:val="44"/>
          <w:vertAlign w:val="superscript"/>
        </w:rPr>
        <w:t>th</w:t>
      </w:r>
      <w:r w:rsidRPr="002002D3">
        <w:rPr>
          <w:sz w:val="44"/>
        </w:rPr>
        <w:t xml:space="preserve"> January </w:t>
      </w:r>
      <w:r w:rsidR="00241325">
        <w:rPr>
          <w:sz w:val="44"/>
        </w:rPr>
        <w:t>,</w:t>
      </w:r>
      <w:bookmarkStart w:id="0" w:name="_GoBack"/>
      <w:bookmarkEnd w:id="0"/>
      <w:r w:rsidRPr="002002D3">
        <w:rPr>
          <w:sz w:val="44"/>
        </w:rPr>
        <w:t>2023</w:t>
      </w:r>
    </w:p>
    <w:p w14:paraId="7044AF4C" w14:textId="77777777" w:rsidR="003D6583" w:rsidRPr="003D6583" w:rsidRDefault="00DA157A" w:rsidP="00756ADF">
      <w:pPr>
        <w:pStyle w:val="ListParagraph"/>
        <w:numPr>
          <w:ilvl w:val="0"/>
          <w:numId w:val="6"/>
        </w:numPr>
        <w:spacing w:line="360" w:lineRule="auto"/>
      </w:pPr>
      <w:r w:rsidRPr="00756ADF">
        <w:rPr>
          <w:sz w:val="14"/>
        </w:rPr>
        <w:br w:type="page"/>
      </w:r>
    </w:p>
    <w:p w14:paraId="1CA0A834" w14:textId="730B80CC" w:rsidR="003D6583" w:rsidRDefault="003D6583" w:rsidP="003D6583">
      <w:pPr>
        <w:spacing w:line="360" w:lineRule="auto"/>
        <w:ind w:left="360"/>
      </w:pPr>
    </w:p>
    <w:p w14:paraId="159390CC" w14:textId="0696A1C4" w:rsidR="003D6583" w:rsidRPr="003D6583" w:rsidRDefault="003D6583" w:rsidP="007C5B8F">
      <w:pPr>
        <w:spacing w:line="360" w:lineRule="auto"/>
        <w:rPr>
          <w:b/>
          <w:sz w:val="32"/>
        </w:rPr>
      </w:pPr>
    </w:p>
    <w:p w14:paraId="2514C9AB" w14:textId="719720FF" w:rsidR="007C5B8F" w:rsidRDefault="002C2D2B" w:rsidP="00F67EFF">
      <w:pPr>
        <w:spacing w:after="120" w:line="360" w:lineRule="auto"/>
        <w:ind w:left="360"/>
        <w:rPr>
          <w:sz w:val="26"/>
        </w:rPr>
      </w:pPr>
      <w:r w:rsidRPr="002C2D2B">
        <w:rPr>
          <w:b/>
          <w:sz w:val="36"/>
        </w:rPr>
        <w:t>Introduction:</w:t>
      </w:r>
    </w:p>
    <w:p w14:paraId="062C3A33" w14:textId="4D934041" w:rsidR="003D6583" w:rsidRPr="002C2D2B" w:rsidRDefault="003D6583" w:rsidP="003D6583">
      <w:pPr>
        <w:spacing w:line="360" w:lineRule="auto"/>
        <w:ind w:left="360"/>
        <w:rPr>
          <w:sz w:val="26"/>
        </w:rPr>
      </w:pPr>
      <w:r w:rsidRPr="002C2D2B">
        <w:rPr>
          <w:sz w:val="26"/>
        </w:rPr>
        <w:t>The "Smart Career Guidance System" is an expert system designed to assist students in making informed decisions about their future careers. The system utilizes a combination of multiple choice questions and rule-based reasoning to evaluate the student's interests, skills, and aptitudes. The system then suggests the most appropriate fields of study and career paths that would best match the student's profile.</w:t>
      </w:r>
    </w:p>
    <w:p w14:paraId="5C54F3A2" w14:textId="4EE8C02D" w:rsidR="002C2D2B" w:rsidRDefault="002C2D2B" w:rsidP="003D6583">
      <w:pPr>
        <w:spacing w:line="360" w:lineRule="auto"/>
        <w:ind w:left="360"/>
      </w:pPr>
    </w:p>
    <w:p w14:paraId="56D45061" w14:textId="77777777" w:rsidR="00F67EFF" w:rsidRDefault="00F67EFF" w:rsidP="003D6583">
      <w:pPr>
        <w:spacing w:line="360" w:lineRule="auto"/>
        <w:ind w:left="360"/>
        <w:rPr>
          <w:b/>
          <w:sz w:val="36"/>
        </w:rPr>
      </w:pPr>
    </w:p>
    <w:p w14:paraId="52216B11" w14:textId="77AD8500" w:rsidR="002C2D2B" w:rsidRDefault="002C2D2B" w:rsidP="00F67EFF">
      <w:pPr>
        <w:spacing w:after="120" w:line="360" w:lineRule="auto"/>
        <w:ind w:left="360"/>
        <w:rPr>
          <w:b/>
          <w:sz w:val="36"/>
        </w:rPr>
      </w:pPr>
      <w:r w:rsidRPr="002C2D2B">
        <w:rPr>
          <w:b/>
          <w:sz w:val="36"/>
        </w:rPr>
        <w:t>Problem description:</w:t>
      </w:r>
    </w:p>
    <w:p w14:paraId="483373A9" w14:textId="351872D5" w:rsidR="002C2D2B" w:rsidRPr="002C2D2B" w:rsidRDefault="002C2D2B" w:rsidP="002C2D2B">
      <w:pPr>
        <w:spacing w:line="360" w:lineRule="auto"/>
        <w:ind w:left="360"/>
        <w:rPr>
          <w:sz w:val="26"/>
        </w:rPr>
      </w:pPr>
      <w:r w:rsidRPr="002C2D2B">
        <w:rPr>
          <w:sz w:val="26"/>
        </w:rPr>
        <w:t>The problem that the "Smart Career Guidance System" aims to address is the difficulty that students face in choosing a career path that aligns with their interests, skills, and aspirations. Students often find it challenging to navigate the vast array of options available to them and to make an informed decision about their future careers. This can lead to confusion, frustration, and ultimately, poor career choices that do not align with their strengths and interests.</w:t>
      </w:r>
    </w:p>
    <w:p w14:paraId="78E8F248" w14:textId="77777777" w:rsidR="002C2D2B" w:rsidRPr="002C2D2B" w:rsidRDefault="002C2D2B" w:rsidP="002C2D2B">
      <w:pPr>
        <w:spacing w:line="360" w:lineRule="auto"/>
        <w:ind w:left="360"/>
        <w:rPr>
          <w:sz w:val="26"/>
        </w:rPr>
      </w:pPr>
    </w:p>
    <w:p w14:paraId="1BA3B6D5" w14:textId="77777777" w:rsidR="002C2D2B" w:rsidRPr="002C2D2B" w:rsidRDefault="002C2D2B" w:rsidP="002C2D2B">
      <w:pPr>
        <w:spacing w:line="360" w:lineRule="auto"/>
        <w:ind w:left="360"/>
        <w:rPr>
          <w:sz w:val="26"/>
        </w:rPr>
      </w:pPr>
      <w:r w:rsidRPr="002C2D2B">
        <w:rPr>
          <w:sz w:val="26"/>
        </w:rPr>
        <w:t>The problem is further compounded by the lack of accurate and up-to-date information about the different fields of study and career paths available to students. This makes it difficult for students to make informed decisions about their future careers, and it also makes it challenging for educators and career counselors to provide effective guidance to their students.</w:t>
      </w:r>
    </w:p>
    <w:p w14:paraId="72A9DAD3" w14:textId="77777777" w:rsidR="002C2D2B" w:rsidRPr="002C2D2B" w:rsidRDefault="002C2D2B" w:rsidP="002C2D2B">
      <w:pPr>
        <w:spacing w:line="360" w:lineRule="auto"/>
        <w:ind w:left="360"/>
        <w:rPr>
          <w:sz w:val="26"/>
        </w:rPr>
      </w:pPr>
    </w:p>
    <w:p w14:paraId="0807CBBB" w14:textId="793CBB7F" w:rsidR="003D6583" w:rsidRDefault="002C2D2B" w:rsidP="002C2D2B">
      <w:pPr>
        <w:spacing w:line="360" w:lineRule="auto"/>
        <w:ind w:left="360"/>
      </w:pPr>
      <w:r w:rsidRPr="002C2D2B">
        <w:rPr>
          <w:sz w:val="26"/>
        </w:rPr>
        <w:t>The "Smart Career Guidance System" aims to solve this problem by providing students with a user-friendly and easy-to-use tool that can help them to make informed decisions about their future careers. The system uses a combination of multiple choice questions and rule-based reasoning to evaluate the student's interests, skills, and aptitudes and to suggest the most appropriate fields of study and career paths that would best match the student's profile</w:t>
      </w:r>
    </w:p>
    <w:p w14:paraId="44C09E2D" w14:textId="05735C20" w:rsidR="003D6583" w:rsidRDefault="003D6583" w:rsidP="003D6583">
      <w:pPr>
        <w:spacing w:line="360" w:lineRule="auto"/>
        <w:ind w:left="360"/>
      </w:pPr>
    </w:p>
    <w:p w14:paraId="35A1E51C" w14:textId="62C01C9E" w:rsidR="003D6583" w:rsidRDefault="003D6583" w:rsidP="003D6583">
      <w:pPr>
        <w:spacing w:line="360" w:lineRule="auto"/>
        <w:ind w:left="360"/>
      </w:pPr>
    </w:p>
    <w:p w14:paraId="73B83C18" w14:textId="459D45A8" w:rsidR="00922472" w:rsidRPr="007C5B8F" w:rsidRDefault="00922472">
      <w:pPr>
        <w:rPr>
          <w:sz w:val="26"/>
        </w:rPr>
      </w:pPr>
    </w:p>
    <w:p w14:paraId="7C048C16" w14:textId="77777777" w:rsidR="007C5B8F" w:rsidRPr="007C5B8F" w:rsidRDefault="007C5B8F">
      <w:pPr>
        <w:rPr>
          <w:sz w:val="26"/>
        </w:rPr>
      </w:pPr>
    </w:p>
    <w:p w14:paraId="773ECFB5" w14:textId="05788365" w:rsidR="007C5B8F" w:rsidRDefault="007C5B8F">
      <w:pPr>
        <w:rPr>
          <w:b/>
          <w:sz w:val="36"/>
        </w:rPr>
      </w:pPr>
      <w:r>
        <w:rPr>
          <w:b/>
          <w:sz w:val="36"/>
        </w:rPr>
        <w:t xml:space="preserve">    </w:t>
      </w:r>
      <w:r w:rsidRPr="007C5B8F">
        <w:rPr>
          <w:b/>
          <w:sz w:val="36"/>
        </w:rPr>
        <w:t>Project Features:</w:t>
      </w:r>
    </w:p>
    <w:p w14:paraId="4154AD0E" w14:textId="2C391AD3" w:rsidR="007C5B8F" w:rsidRDefault="007C5B8F">
      <w:pPr>
        <w:rPr>
          <w:b/>
          <w:sz w:val="36"/>
        </w:rPr>
      </w:pPr>
    </w:p>
    <w:p w14:paraId="141D5B71" w14:textId="77777777" w:rsidR="007C5B8F" w:rsidRDefault="007C5B8F" w:rsidP="00527D3F">
      <w:pPr>
        <w:spacing w:line="360" w:lineRule="auto"/>
        <w:ind w:left="360" w:right="432"/>
      </w:pPr>
      <w:r w:rsidRPr="002C2D2B">
        <w:rPr>
          <w:sz w:val="26"/>
        </w:rPr>
        <w:t>The "Smart Career Guidance System" aims to solve this problem by providing students with a user-friendly and easy-to-use tool that can help them to make informed decisions about their future careers. The system uses a combination of multiple choice questions and rule-based reasoning to evaluate the student's interests, skills, and aptitudes and to suggest the most appropriate fields of study and career paths that would best match the student's profile</w:t>
      </w:r>
    </w:p>
    <w:p w14:paraId="25C6E09A" w14:textId="7BCD4F96" w:rsidR="007C5B8F" w:rsidRDefault="007C5B8F">
      <w:pPr>
        <w:rPr>
          <w:b/>
          <w:sz w:val="36"/>
        </w:rPr>
      </w:pPr>
    </w:p>
    <w:p w14:paraId="0E73254E" w14:textId="77777777" w:rsidR="007C5B8F" w:rsidRPr="007C5B8F" w:rsidRDefault="007C5B8F">
      <w:pPr>
        <w:rPr>
          <w:sz w:val="26"/>
        </w:rPr>
      </w:pPr>
    </w:p>
    <w:p w14:paraId="32C2C1D9" w14:textId="77777777" w:rsidR="007C5B8F" w:rsidRPr="007C5B8F" w:rsidRDefault="007C5B8F" w:rsidP="00527D3F">
      <w:pPr>
        <w:spacing w:line="360" w:lineRule="auto"/>
        <w:ind w:left="288" w:right="288"/>
        <w:rPr>
          <w:sz w:val="26"/>
        </w:rPr>
      </w:pPr>
      <w:r w:rsidRPr="007C5B8F">
        <w:rPr>
          <w:sz w:val="26"/>
        </w:rPr>
        <w:t>The "Smart Career Guidance System" project has several distinguishing features that set it apart from other career guidance systems:</w:t>
      </w:r>
    </w:p>
    <w:p w14:paraId="7493705B" w14:textId="77777777" w:rsidR="007C5B8F" w:rsidRPr="007C5B8F" w:rsidRDefault="007C5B8F" w:rsidP="007C5B8F">
      <w:pPr>
        <w:spacing w:line="360" w:lineRule="auto"/>
        <w:rPr>
          <w:sz w:val="26"/>
        </w:rPr>
      </w:pPr>
    </w:p>
    <w:p w14:paraId="574A3AAF" w14:textId="77777777" w:rsidR="007C5B8F" w:rsidRPr="007C5B8F" w:rsidRDefault="007C5B8F" w:rsidP="00527D3F">
      <w:pPr>
        <w:spacing w:line="360" w:lineRule="auto"/>
        <w:ind w:left="288" w:right="432"/>
        <w:rPr>
          <w:sz w:val="26"/>
        </w:rPr>
      </w:pPr>
      <w:r w:rsidRPr="007C5B8F">
        <w:rPr>
          <w:sz w:val="26"/>
        </w:rPr>
        <w:t>Personalized evaluation: The system uses a combination of multiple choice questions and rule-based reasoning to evaluate the student's interests, skills, and aptitudes and to suggest the most appropriate fields of study and career paths that would best match the student's profile.</w:t>
      </w:r>
    </w:p>
    <w:p w14:paraId="55BA2D81" w14:textId="77777777" w:rsidR="007C5B8F" w:rsidRPr="007C5B8F" w:rsidRDefault="007C5B8F" w:rsidP="007C5B8F">
      <w:pPr>
        <w:spacing w:line="360" w:lineRule="auto"/>
        <w:ind w:left="288"/>
        <w:rPr>
          <w:sz w:val="26"/>
        </w:rPr>
      </w:pPr>
    </w:p>
    <w:p w14:paraId="5D2CC3EA" w14:textId="77777777" w:rsidR="00305B22" w:rsidRDefault="007C5B8F" w:rsidP="007C5B8F">
      <w:pPr>
        <w:spacing w:line="360" w:lineRule="auto"/>
        <w:ind w:left="288"/>
        <w:rPr>
          <w:sz w:val="26"/>
        </w:rPr>
      </w:pPr>
      <w:r w:rsidRPr="007C5B8F">
        <w:rPr>
          <w:sz w:val="26"/>
        </w:rPr>
        <w:t>Up-to-date information: The system is based on the latest research and data, and it is regularly updated to reflect the latest job market trends. This ensures that the information provided to the students is accurate and relevant.</w:t>
      </w:r>
    </w:p>
    <w:p w14:paraId="21FDFC88" w14:textId="77777777" w:rsidR="00305B22" w:rsidRDefault="00305B22" w:rsidP="007C5B8F">
      <w:pPr>
        <w:spacing w:line="360" w:lineRule="auto"/>
        <w:ind w:left="288"/>
        <w:rPr>
          <w:sz w:val="26"/>
        </w:rPr>
      </w:pPr>
    </w:p>
    <w:p w14:paraId="0AFE4C0C" w14:textId="77777777" w:rsidR="00305B22" w:rsidRDefault="00305B22" w:rsidP="00527D3F">
      <w:pPr>
        <w:spacing w:line="360" w:lineRule="auto"/>
        <w:ind w:left="288" w:right="288"/>
        <w:rPr>
          <w:sz w:val="26"/>
        </w:rPr>
      </w:pPr>
      <w:r w:rsidRPr="00305B22">
        <w:rPr>
          <w:sz w:val="26"/>
        </w:rPr>
        <w:t>Detailed information: The system provides detailed information about the different fields of study and career paths, including their job prospects, earning potential, and the required qualifications.</w:t>
      </w:r>
    </w:p>
    <w:p w14:paraId="548F64C3" w14:textId="77777777" w:rsidR="00305B22" w:rsidRDefault="00305B22" w:rsidP="007C5B8F">
      <w:pPr>
        <w:spacing w:line="360" w:lineRule="auto"/>
        <w:ind w:left="288"/>
        <w:rPr>
          <w:sz w:val="26"/>
        </w:rPr>
      </w:pPr>
    </w:p>
    <w:p w14:paraId="16201771" w14:textId="54E45B66" w:rsidR="00345CAA" w:rsidRDefault="00305B22" w:rsidP="00F67EFF">
      <w:pPr>
        <w:spacing w:line="360" w:lineRule="auto"/>
        <w:ind w:left="288"/>
        <w:rPr>
          <w:sz w:val="26"/>
        </w:rPr>
      </w:pPr>
      <w:r w:rsidRPr="00305B22">
        <w:rPr>
          <w:sz w:val="26"/>
        </w:rPr>
        <w:t>Cost-effective: It is a cost-effective solution for career guidance, as it can be used by many students without incurring additional costs.</w:t>
      </w:r>
    </w:p>
    <w:p w14:paraId="57934599" w14:textId="3B03BA87" w:rsidR="00F67EFF" w:rsidRDefault="00F67EFF" w:rsidP="00F67EFF">
      <w:pPr>
        <w:spacing w:line="360" w:lineRule="auto"/>
        <w:ind w:left="288"/>
        <w:rPr>
          <w:sz w:val="26"/>
        </w:rPr>
      </w:pPr>
    </w:p>
    <w:p w14:paraId="19179161" w14:textId="6D8CC495" w:rsidR="00F67EFF" w:rsidRDefault="00F67EFF" w:rsidP="00F67EFF">
      <w:pPr>
        <w:spacing w:line="360" w:lineRule="auto"/>
        <w:ind w:left="288"/>
        <w:rPr>
          <w:sz w:val="26"/>
        </w:rPr>
      </w:pPr>
    </w:p>
    <w:p w14:paraId="4C5E7AC5" w14:textId="78A424CE" w:rsidR="00F67EFF" w:rsidRDefault="00F67EFF" w:rsidP="00F67EFF">
      <w:pPr>
        <w:spacing w:line="360" w:lineRule="auto"/>
        <w:ind w:left="288"/>
        <w:rPr>
          <w:sz w:val="26"/>
        </w:rPr>
      </w:pPr>
    </w:p>
    <w:p w14:paraId="4C24F1D7" w14:textId="6912249C" w:rsidR="00F67EFF" w:rsidRDefault="00F67EFF" w:rsidP="00F67EFF">
      <w:pPr>
        <w:spacing w:line="360" w:lineRule="auto"/>
        <w:ind w:left="288"/>
        <w:rPr>
          <w:sz w:val="26"/>
        </w:rPr>
      </w:pPr>
    </w:p>
    <w:p w14:paraId="78135DF1" w14:textId="4BDD3150" w:rsidR="00F67EFF" w:rsidRDefault="00F67EFF" w:rsidP="00F67EFF">
      <w:pPr>
        <w:spacing w:line="360" w:lineRule="auto"/>
        <w:ind w:left="288"/>
        <w:rPr>
          <w:sz w:val="26"/>
        </w:rPr>
      </w:pPr>
    </w:p>
    <w:p w14:paraId="29720A54" w14:textId="77777777" w:rsidR="00F67EFF" w:rsidRDefault="00F67EFF" w:rsidP="00F67EFF">
      <w:pPr>
        <w:ind w:left="288"/>
        <w:rPr>
          <w:b/>
          <w:sz w:val="36"/>
        </w:rPr>
      </w:pPr>
    </w:p>
    <w:p w14:paraId="3442F598" w14:textId="0DE401A7" w:rsidR="00F67EFF" w:rsidRDefault="00F67EFF" w:rsidP="00F67EFF">
      <w:pPr>
        <w:ind w:left="288"/>
        <w:rPr>
          <w:b/>
          <w:sz w:val="36"/>
        </w:rPr>
      </w:pPr>
      <w:r>
        <w:rPr>
          <w:b/>
          <w:sz w:val="36"/>
        </w:rPr>
        <w:t>Project Flow:</w:t>
      </w:r>
    </w:p>
    <w:p w14:paraId="7FB99729" w14:textId="55D7183D" w:rsidR="00F67EFF" w:rsidRDefault="00F67EFF" w:rsidP="00F67EFF">
      <w:pPr>
        <w:ind w:left="288"/>
        <w:rPr>
          <w:b/>
          <w:sz w:val="36"/>
        </w:rPr>
      </w:pPr>
    </w:p>
    <w:p w14:paraId="37C9BCBE" w14:textId="37EF6927" w:rsidR="00F67EFF" w:rsidRDefault="00F67EFF" w:rsidP="009E5884">
      <w:pPr>
        <w:spacing w:line="360" w:lineRule="auto"/>
        <w:ind w:left="288"/>
        <w:rPr>
          <w:sz w:val="26"/>
        </w:rPr>
      </w:pPr>
      <w:r w:rsidRPr="009E5884">
        <w:rPr>
          <w:sz w:val="26"/>
        </w:rPr>
        <w:t xml:space="preserve">the "Smart </w:t>
      </w:r>
      <w:r w:rsidR="009E5884">
        <w:rPr>
          <w:sz w:val="26"/>
        </w:rPr>
        <w:t>Career Guidance System" project uses Experta library of python which is used to develop expert systems.</w:t>
      </w:r>
      <w:r w:rsidR="009E5884" w:rsidRPr="009E5884">
        <w:rPr>
          <w:sz w:val="26"/>
        </w:rPr>
        <w:t xml:space="preserve"> Experta's rule-based reasoning engine is used to evaluate the student's interests and skills, and to suggest the most appropriate fields of study and career paths. The system utilizes the forward chaining algorithm, where it starts with the facts and applies the rules in the rule base to infer new facts. The system applies all the rules that are relevant to the facts, and then recommends the most suitable fields of study and career paths based on the highest scoring facts.</w:t>
      </w:r>
    </w:p>
    <w:p w14:paraId="76A1E10C" w14:textId="6ABC0C3F" w:rsidR="009E5884" w:rsidRDefault="009E5884" w:rsidP="009E5884">
      <w:pPr>
        <w:spacing w:line="360" w:lineRule="auto"/>
        <w:ind w:left="288"/>
        <w:rPr>
          <w:sz w:val="26"/>
        </w:rPr>
      </w:pPr>
    </w:p>
    <w:p w14:paraId="4B2EBCAE" w14:textId="6CE1E9A4" w:rsidR="009E5884" w:rsidRDefault="00C353E6" w:rsidP="009E5884">
      <w:pPr>
        <w:spacing w:line="360" w:lineRule="auto"/>
        <w:ind w:left="288"/>
        <w:rPr>
          <w:sz w:val="26"/>
        </w:rPr>
      </w:pPr>
      <w:r>
        <w:rPr>
          <w:sz w:val="26"/>
        </w:rPr>
        <w:t>Below is the diagram for workflow of Experta.</w:t>
      </w:r>
    </w:p>
    <w:p w14:paraId="6F9DB55E" w14:textId="516A062F" w:rsidR="00C353E6" w:rsidRDefault="00C353E6" w:rsidP="009E5884">
      <w:pPr>
        <w:spacing w:line="360" w:lineRule="auto"/>
        <w:ind w:left="288"/>
        <w:rPr>
          <w:sz w:val="26"/>
        </w:rPr>
      </w:pPr>
      <w:r>
        <w:rPr>
          <w:noProof/>
        </w:rPr>
        <w:drawing>
          <wp:anchor distT="0" distB="0" distL="114300" distR="114300" simplePos="0" relativeHeight="251666432" behindDoc="0" locked="0" layoutInCell="1" allowOverlap="1" wp14:anchorId="0FE9A568" wp14:editId="1D356776">
            <wp:simplePos x="0" y="0"/>
            <wp:positionH relativeFrom="margin">
              <wp:posOffset>571500</wp:posOffset>
            </wp:positionH>
            <wp:positionV relativeFrom="margin">
              <wp:posOffset>3338830</wp:posOffset>
            </wp:positionV>
            <wp:extent cx="4999257" cy="6191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2792" t="23034" r="34989" b="6030"/>
                    <a:stretch/>
                  </pic:blipFill>
                  <pic:spPr bwMode="auto">
                    <a:xfrm>
                      <a:off x="0" y="0"/>
                      <a:ext cx="4999257" cy="6191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589C9" w14:textId="2A1A2DCB" w:rsidR="00C353E6" w:rsidRDefault="00C353E6" w:rsidP="009E5884">
      <w:pPr>
        <w:spacing w:line="360" w:lineRule="auto"/>
        <w:ind w:left="288"/>
        <w:rPr>
          <w:sz w:val="26"/>
        </w:rPr>
      </w:pPr>
    </w:p>
    <w:p w14:paraId="294D6404" w14:textId="77777777" w:rsidR="00C353E6" w:rsidRDefault="00C353E6" w:rsidP="009E5884">
      <w:pPr>
        <w:spacing w:line="360" w:lineRule="auto"/>
        <w:ind w:left="288"/>
        <w:rPr>
          <w:sz w:val="26"/>
        </w:rPr>
      </w:pPr>
    </w:p>
    <w:p w14:paraId="5AACDC89" w14:textId="77777777" w:rsidR="00C353E6" w:rsidRDefault="00C353E6" w:rsidP="009E5884">
      <w:pPr>
        <w:spacing w:line="360" w:lineRule="auto"/>
        <w:ind w:left="288"/>
        <w:rPr>
          <w:sz w:val="26"/>
        </w:rPr>
      </w:pPr>
    </w:p>
    <w:p w14:paraId="3A3A877D" w14:textId="77777777" w:rsidR="00C353E6" w:rsidRDefault="00C353E6" w:rsidP="009E5884">
      <w:pPr>
        <w:spacing w:line="360" w:lineRule="auto"/>
        <w:ind w:left="288"/>
        <w:rPr>
          <w:sz w:val="26"/>
        </w:rPr>
      </w:pPr>
    </w:p>
    <w:p w14:paraId="208E07D2" w14:textId="77777777" w:rsidR="00C353E6" w:rsidRDefault="00C353E6" w:rsidP="009E5884">
      <w:pPr>
        <w:spacing w:line="360" w:lineRule="auto"/>
        <w:ind w:left="288"/>
        <w:rPr>
          <w:sz w:val="26"/>
        </w:rPr>
      </w:pPr>
    </w:p>
    <w:p w14:paraId="753EF2C5" w14:textId="77777777" w:rsidR="00C353E6" w:rsidRDefault="00C353E6" w:rsidP="009E5884">
      <w:pPr>
        <w:spacing w:line="360" w:lineRule="auto"/>
        <w:ind w:left="288"/>
        <w:rPr>
          <w:sz w:val="26"/>
        </w:rPr>
      </w:pPr>
    </w:p>
    <w:p w14:paraId="3E8DE620" w14:textId="77777777" w:rsidR="00C353E6" w:rsidRDefault="00C353E6" w:rsidP="009E5884">
      <w:pPr>
        <w:spacing w:line="360" w:lineRule="auto"/>
        <w:ind w:left="288"/>
        <w:rPr>
          <w:sz w:val="26"/>
        </w:rPr>
      </w:pPr>
    </w:p>
    <w:p w14:paraId="5CAEC26C" w14:textId="77777777" w:rsidR="00C353E6" w:rsidRDefault="00C353E6" w:rsidP="009E5884">
      <w:pPr>
        <w:spacing w:line="360" w:lineRule="auto"/>
        <w:ind w:left="288"/>
        <w:rPr>
          <w:sz w:val="26"/>
        </w:rPr>
      </w:pPr>
    </w:p>
    <w:p w14:paraId="00A877FB" w14:textId="77777777" w:rsidR="00C353E6" w:rsidRDefault="00C353E6" w:rsidP="009E5884">
      <w:pPr>
        <w:spacing w:line="360" w:lineRule="auto"/>
        <w:ind w:left="288"/>
        <w:rPr>
          <w:sz w:val="26"/>
        </w:rPr>
      </w:pPr>
    </w:p>
    <w:p w14:paraId="1081F54D" w14:textId="77777777" w:rsidR="00C353E6" w:rsidRDefault="00C353E6" w:rsidP="009E5884">
      <w:pPr>
        <w:spacing w:line="360" w:lineRule="auto"/>
        <w:ind w:left="288"/>
        <w:rPr>
          <w:sz w:val="26"/>
        </w:rPr>
      </w:pPr>
    </w:p>
    <w:p w14:paraId="6027CF53" w14:textId="77777777" w:rsidR="00C353E6" w:rsidRDefault="00C353E6" w:rsidP="009E5884">
      <w:pPr>
        <w:spacing w:line="360" w:lineRule="auto"/>
        <w:ind w:left="288"/>
        <w:rPr>
          <w:sz w:val="26"/>
        </w:rPr>
      </w:pPr>
    </w:p>
    <w:p w14:paraId="42BE0249" w14:textId="77777777" w:rsidR="00C353E6" w:rsidRDefault="00C353E6" w:rsidP="009E5884">
      <w:pPr>
        <w:spacing w:line="360" w:lineRule="auto"/>
        <w:ind w:left="288"/>
        <w:rPr>
          <w:sz w:val="26"/>
        </w:rPr>
      </w:pPr>
    </w:p>
    <w:p w14:paraId="15CC4378" w14:textId="77777777" w:rsidR="00C353E6" w:rsidRDefault="00C353E6" w:rsidP="009E5884">
      <w:pPr>
        <w:spacing w:line="360" w:lineRule="auto"/>
        <w:ind w:left="288"/>
        <w:rPr>
          <w:sz w:val="26"/>
        </w:rPr>
      </w:pPr>
    </w:p>
    <w:p w14:paraId="13440B4A" w14:textId="77777777" w:rsidR="00C353E6" w:rsidRDefault="00C353E6" w:rsidP="009E5884">
      <w:pPr>
        <w:spacing w:line="360" w:lineRule="auto"/>
        <w:ind w:left="288"/>
        <w:rPr>
          <w:sz w:val="26"/>
        </w:rPr>
      </w:pPr>
    </w:p>
    <w:p w14:paraId="0600BC87" w14:textId="77777777" w:rsidR="00C353E6" w:rsidRDefault="00C353E6" w:rsidP="009E5884">
      <w:pPr>
        <w:spacing w:line="360" w:lineRule="auto"/>
        <w:ind w:left="288"/>
        <w:rPr>
          <w:sz w:val="26"/>
        </w:rPr>
      </w:pPr>
    </w:p>
    <w:p w14:paraId="25C924BF" w14:textId="77777777" w:rsidR="00C353E6" w:rsidRDefault="00C353E6" w:rsidP="009E5884">
      <w:pPr>
        <w:spacing w:line="360" w:lineRule="auto"/>
        <w:ind w:left="288"/>
        <w:rPr>
          <w:sz w:val="26"/>
        </w:rPr>
      </w:pPr>
    </w:p>
    <w:p w14:paraId="4062F143" w14:textId="77777777" w:rsidR="00C353E6" w:rsidRDefault="00C353E6" w:rsidP="009E5884">
      <w:pPr>
        <w:spacing w:line="360" w:lineRule="auto"/>
        <w:ind w:left="288"/>
        <w:rPr>
          <w:sz w:val="26"/>
        </w:rPr>
      </w:pPr>
    </w:p>
    <w:p w14:paraId="0D01A8A9" w14:textId="77777777" w:rsidR="00C353E6" w:rsidRDefault="00C353E6" w:rsidP="009E5884">
      <w:pPr>
        <w:spacing w:line="360" w:lineRule="auto"/>
        <w:ind w:left="288"/>
        <w:rPr>
          <w:sz w:val="26"/>
        </w:rPr>
      </w:pPr>
    </w:p>
    <w:p w14:paraId="66E4C308" w14:textId="77777777" w:rsidR="00C353E6" w:rsidRDefault="00C353E6" w:rsidP="009E5884">
      <w:pPr>
        <w:spacing w:line="360" w:lineRule="auto"/>
        <w:ind w:left="288"/>
        <w:rPr>
          <w:sz w:val="26"/>
        </w:rPr>
      </w:pPr>
    </w:p>
    <w:p w14:paraId="2F36A440" w14:textId="77777777" w:rsidR="00C353E6" w:rsidRDefault="00C353E6" w:rsidP="009E5884">
      <w:pPr>
        <w:spacing w:line="360" w:lineRule="auto"/>
        <w:ind w:left="288"/>
        <w:rPr>
          <w:sz w:val="26"/>
        </w:rPr>
      </w:pPr>
    </w:p>
    <w:p w14:paraId="6078D11A" w14:textId="77777777" w:rsidR="00C353E6" w:rsidRDefault="00C353E6" w:rsidP="009E5884">
      <w:pPr>
        <w:spacing w:line="360" w:lineRule="auto"/>
        <w:ind w:left="288"/>
        <w:rPr>
          <w:sz w:val="26"/>
        </w:rPr>
      </w:pPr>
    </w:p>
    <w:p w14:paraId="3277A983" w14:textId="77777777" w:rsidR="00C353E6" w:rsidRDefault="00C353E6" w:rsidP="009E5884">
      <w:pPr>
        <w:spacing w:line="360" w:lineRule="auto"/>
        <w:ind w:left="288"/>
        <w:rPr>
          <w:b/>
          <w:sz w:val="36"/>
        </w:rPr>
      </w:pPr>
    </w:p>
    <w:p w14:paraId="15DC8EEE" w14:textId="1B5EA72F" w:rsidR="00C353E6" w:rsidRDefault="00C353E6" w:rsidP="009E5884">
      <w:pPr>
        <w:spacing w:line="360" w:lineRule="auto"/>
        <w:ind w:left="288"/>
        <w:rPr>
          <w:b/>
          <w:sz w:val="36"/>
        </w:rPr>
      </w:pPr>
      <w:r w:rsidRPr="00C353E6">
        <w:rPr>
          <w:b/>
          <w:sz w:val="36"/>
        </w:rPr>
        <w:t>Limitations of the project</w:t>
      </w:r>
      <w:r>
        <w:rPr>
          <w:b/>
          <w:sz w:val="36"/>
        </w:rPr>
        <w:t>:</w:t>
      </w:r>
    </w:p>
    <w:p w14:paraId="194068E1" w14:textId="3AABC3CD" w:rsidR="00C353E6" w:rsidRDefault="00C353E6" w:rsidP="001E6930">
      <w:pPr>
        <w:pStyle w:val="ListParagraph"/>
        <w:numPr>
          <w:ilvl w:val="0"/>
          <w:numId w:val="6"/>
        </w:numPr>
        <w:spacing w:line="360" w:lineRule="auto"/>
        <w:ind w:left="648" w:right="288"/>
        <w:rPr>
          <w:sz w:val="26"/>
        </w:rPr>
      </w:pPr>
      <w:r>
        <w:rPr>
          <w:sz w:val="26"/>
        </w:rPr>
        <w:t>This project is trained on limited knowledge, so the results are not absolute and may have margin for errors</w:t>
      </w:r>
    </w:p>
    <w:p w14:paraId="6A83578D" w14:textId="052B9B67" w:rsidR="00C353E6" w:rsidRDefault="00C353E6" w:rsidP="001E6930">
      <w:pPr>
        <w:pStyle w:val="ListParagraph"/>
        <w:numPr>
          <w:ilvl w:val="0"/>
          <w:numId w:val="6"/>
        </w:numPr>
        <w:spacing w:line="360" w:lineRule="auto"/>
        <w:ind w:left="648" w:right="288"/>
        <w:rPr>
          <w:sz w:val="26"/>
        </w:rPr>
      </w:pPr>
      <w:r>
        <w:rPr>
          <w:sz w:val="26"/>
        </w:rPr>
        <w:t xml:space="preserve">This expert system only covers the field available in NED University </w:t>
      </w:r>
      <w:r w:rsidR="001E6930">
        <w:rPr>
          <w:sz w:val="26"/>
        </w:rPr>
        <w:t>as</w:t>
      </w:r>
      <w:r>
        <w:rPr>
          <w:sz w:val="26"/>
        </w:rPr>
        <w:t xml:space="preserve"> most of the data required to build knowledgebase was acquired from </w:t>
      </w:r>
      <w:r w:rsidR="001E6930">
        <w:rPr>
          <w:sz w:val="26"/>
        </w:rPr>
        <w:t>the universities website</w:t>
      </w:r>
    </w:p>
    <w:p w14:paraId="4F0F68C9" w14:textId="168F1295" w:rsidR="001E6930" w:rsidRDefault="001E6930" w:rsidP="001E6930">
      <w:pPr>
        <w:pStyle w:val="ListParagraph"/>
        <w:numPr>
          <w:ilvl w:val="0"/>
          <w:numId w:val="6"/>
        </w:numPr>
        <w:spacing w:line="360" w:lineRule="auto"/>
        <w:ind w:left="648" w:right="288"/>
        <w:rPr>
          <w:sz w:val="26"/>
        </w:rPr>
      </w:pPr>
      <w:r>
        <w:rPr>
          <w:sz w:val="26"/>
        </w:rPr>
        <w:t>The expert system is modeled on merits of year 2021 and thus it may result in some disparity in the result</w:t>
      </w:r>
    </w:p>
    <w:p w14:paraId="09C89BB0" w14:textId="61F88748" w:rsidR="001E6930" w:rsidRDefault="001E6930" w:rsidP="001E6930">
      <w:pPr>
        <w:spacing w:line="360" w:lineRule="auto"/>
        <w:ind w:left="360"/>
        <w:rPr>
          <w:sz w:val="26"/>
        </w:rPr>
      </w:pPr>
    </w:p>
    <w:p w14:paraId="56A3778C" w14:textId="77777777" w:rsidR="001E6930" w:rsidRDefault="001E6930" w:rsidP="001E6930">
      <w:pPr>
        <w:spacing w:line="360" w:lineRule="auto"/>
        <w:ind w:left="360"/>
        <w:rPr>
          <w:b/>
          <w:sz w:val="36"/>
        </w:rPr>
      </w:pPr>
      <w:r w:rsidRPr="001E6930">
        <w:rPr>
          <w:b/>
          <w:sz w:val="36"/>
        </w:rPr>
        <w:t>Challenges Faced</w:t>
      </w:r>
      <w:r>
        <w:rPr>
          <w:b/>
          <w:sz w:val="36"/>
        </w:rPr>
        <w:t>:</w:t>
      </w:r>
    </w:p>
    <w:p w14:paraId="5DBA728A" w14:textId="172B281B" w:rsidR="00527D3F" w:rsidRPr="00527D3F" w:rsidRDefault="001E6930" w:rsidP="002002D3">
      <w:pPr>
        <w:pStyle w:val="ListParagraph"/>
        <w:numPr>
          <w:ilvl w:val="0"/>
          <w:numId w:val="6"/>
        </w:numPr>
        <w:spacing w:line="360" w:lineRule="auto"/>
        <w:rPr>
          <w:sz w:val="26"/>
        </w:rPr>
      </w:pPr>
      <w:r w:rsidRPr="00527D3F">
        <w:rPr>
          <w:sz w:val="26"/>
        </w:rPr>
        <w:t>Data collection: Collecting accurate and up-to-date information about the different fields of study and career paths available to students can be a challenge, as job market trends and requirements change frequently.</w:t>
      </w:r>
    </w:p>
    <w:p w14:paraId="166AB152" w14:textId="5B779F78" w:rsidR="001E6930" w:rsidRDefault="001E6930" w:rsidP="002002D3">
      <w:pPr>
        <w:pStyle w:val="ListParagraph"/>
        <w:numPr>
          <w:ilvl w:val="0"/>
          <w:numId w:val="6"/>
        </w:numPr>
        <w:spacing w:after="100" w:afterAutospacing="1" w:line="360" w:lineRule="auto"/>
        <w:rPr>
          <w:sz w:val="26"/>
        </w:rPr>
      </w:pPr>
      <w:r w:rsidRPr="00527D3F">
        <w:rPr>
          <w:sz w:val="26"/>
        </w:rPr>
        <w:t xml:space="preserve">Rule creation: Creating a comprehensive set of rules that accurately evaluate the student's interests, skills, and aptitudes and match them with the most suitable fields of study and career paths can be challenging. The </w:t>
      </w:r>
      <w:r w:rsidR="00527D3F" w:rsidRPr="00527D3F">
        <w:rPr>
          <w:sz w:val="26"/>
        </w:rPr>
        <w:t>rule base</w:t>
      </w:r>
      <w:r w:rsidRPr="00527D3F">
        <w:rPr>
          <w:sz w:val="26"/>
        </w:rPr>
        <w:t xml:space="preserve"> needs to be updated regularly to reflect the latest job market trends.</w:t>
      </w:r>
    </w:p>
    <w:p w14:paraId="0A1C7669" w14:textId="53D6EBEA" w:rsidR="00527D3F" w:rsidRDefault="002002D3" w:rsidP="002002D3">
      <w:pPr>
        <w:spacing w:after="100" w:afterAutospacing="1" w:line="360" w:lineRule="auto"/>
        <w:rPr>
          <w:b/>
          <w:sz w:val="36"/>
        </w:rPr>
      </w:pPr>
      <w:r>
        <w:rPr>
          <w:sz w:val="26"/>
        </w:rPr>
        <w:t xml:space="preserve">     </w:t>
      </w:r>
      <w:r w:rsidR="00527D3F" w:rsidRPr="00527D3F">
        <w:rPr>
          <w:b/>
          <w:sz w:val="36"/>
        </w:rPr>
        <w:t>Future Expansions</w:t>
      </w:r>
      <w:r w:rsidR="00527D3F">
        <w:rPr>
          <w:b/>
          <w:sz w:val="36"/>
        </w:rPr>
        <w:t>:</w:t>
      </w:r>
    </w:p>
    <w:p w14:paraId="480DDFF8" w14:textId="491C5EA2" w:rsidR="00C353E6" w:rsidRDefault="00527D3F" w:rsidP="002002D3">
      <w:pPr>
        <w:spacing w:after="100" w:afterAutospacing="1" w:line="360" w:lineRule="auto"/>
        <w:ind w:left="360"/>
        <w:rPr>
          <w:sz w:val="26"/>
        </w:rPr>
      </w:pPr>
      <w:r w:rsidRPr="00527D3F">
        <w:rPr>
          <w:sz w:val="26"/>
        </w:rPr>
        <w:t>The</w:t>
      </w:r>
      <w:r w:rsidR="002002D3">
        <w:rPr>
          <w:sz w:val="26"/>
        </w:rPr>
        <w:t>re</w:t>
      </w:r>
      <w:r w:rsidRPr="00527D3F">
        <w:rPr>
          <w:sz w:val="26"/>
        </w:rPr>
        <w:t xml:space="preserve"> could be lot more improvements </w:t>
      </w:r>
      <w:r w:rsidR="002002D3">
        <w:rPr>
          <w:sz w:val="26"/>
        </w:rPr>
        <w:t xml:space="preserve">to be </w:t>
      </w:r>
      <w:r w:rsidRPr="00527D3F">
        <w:rPr>
          <w:sz w:val="26"/>
        </w:rPr>
        <w:t>done the projects. And it could be expanded in many ways</w:t>
      </w:r>
      <w:r>
        <w:rPr>
          <w:sz w:val="26"/>
        </w:rPr>
        <w:t xml:space="preserve">. Among which some </w:t>
      </w:r>
      <w:r w:rsidR="002002D3">
        <w:rPr>
          <w:sz w:val="26"/>
        </w:rPr>
        <w:t>could be</w:t>
      </w:r>
    </w:p>
    <w:p w14:paraId="60673648" w14:textId="4C85B872" w:rsidR="002002D3" w:rsidRPr="002002D3" w:rsidRDefault="002002D3" w:rsidP="002002D3">
      <w:pPr>
        <w:pStyle w:val="ListParagraph"/>
        <w:numPr>
          <w:ilvl w:val="0"/>
          <w:numId w:val="10"/>
        </w:numPr>
        <w:spacing w:after="100" w:afterAutospacing="1" w:line="360" w:lineRule="auto"/>
        <w:rPr>
          <w:sz w:val="26"/>
        </w:rPr>
      </w:pPr>
      <w:r w:rsidRPr="002002D3">
        <w:rPr>
          <w:sz w:val="26"/>
        </w:rPr>
        <w:t>The integration of machine learning algorithms could be used to improve the accuracy and efficiency of the system. Machine learning algorithms can be trained on a large dataset of student profiles to improve the system's ability to match students with the most suitable fields of study and career paths.</w:t>
      </w:r>
    </w:p>
    <w:p w14:paraId="26D31351" w14:textId="77777777" w:rsidR="002002D3" w:rsidRPr="002002D3" w:rsidRDefault="002002D3" w:rsidP="002002D3">
      <w:pPr>
        <w:pStyle w:val="ListParagraph"/>
        <w:numPr>
          <w:ilvl w:val="0"/>
          <w:numId w:val="10"/>
        </w:numPr>
        <w:spacing w:after="100" w:afterAutospacing="1" w:line="360" w:lineRule="auto"/>
        <w:rPr>
          <w:sz w:val="26"/>
        </w:rPr>
      </w:pPr>
      <w:r w:rsidRPr="002002D3">
        <w:rPr>
          <w:sz w:val="26"/>
        </w:rPr>
        <w:t>A project lacks a proper user interface. Which could be implemented to give user a god experience</w:t>
      </w:r>
    </w:p>
    <w:p w14:paraId="4101C6E1" w14:textId="16690562" w:rsidR="002002D3" w:rsidRDefault="002002D3" w:rsidP="002002D3">
      <w:pPr>
        <w:pStyle w:val="ListParagraph"/>
        <w:numPr>
          <w:ilvl w:val="0"/>
          <w:numId w:val="10"/>
        </w:numPr>
        <w:spacing w:after="100" w:afterAutospacing="1" w:line="360" w:lineRule="auto"/>
        <w:rPr>
          <w:sz w:val="26"/>
        </w:rPr>
      </w:pPr>
      <w:r w:rsidRPr="002002D3">
        <w:rPr>
          <w:sz w:val="26"/>
        </w:rPr>
        <w:t xml:space="preserve">Making the system cloud-based will enable the system to be accessed from anywhere and at any time. </w:t>
      </w:r>
    </w:p>
    <w:p w14:paraId="56004A08" w14:textId="6618980F" w:rsidR="00955AF1" w:rsidRDefault="00955AF1" w:rsidP="00955AF1">
      <w:pPr>
        <w:pStyle w:val="ListParagraph"/>
        <w:spacing w:after="100" w:afterAutospacing="1" w:line="360" w:lineRule="auto"/>
        <w:rPr>
          <w:sz w:val="26"/>
        </w:rPr>
      </w:pPr>
    </w:p>
    <w:p w14:paraId="588E5C9B" w14:textId="4F88F04A" w:rsidR="00BB5F81" w:rsidRDefault="00BB5F81" w:rsidP="00955AF1">
      <w:pPr>
        <w:pStyle w:val="ListParagraph"/>
        <w:spacing w:after="100" w:afterAutospacing="1" w:line="360" w:lineRule="auto"/>
        <w:rPr>
          <w:sz w:val="26"/>
        </w:rPr>
      </w:pPr>
    </w:p>
    <w:p w14:paraId="53772CDC" w14:textId="4DE7D581" w:rsidR="00BB5F81" w:rsidRDefault="00BB5F81" w:rsidP="00955AF1">
      <w:pPr>
        <w:pStyle w:val="ListParagraph"/>
        <w:spacing w:after="100" w:afterAutospacing="1" w:line="360" w:lineRule="auto"/>
        <w:rPr>
          <w:sz w:val="26"/>
        </w:rPr>
      </w:pPr>
    </w:p>
    <w:p w14:paraId="51F694A6" w14:textId="4671CC4C" w:rsidR="00BB5F81" w:rsidRDefault="00BB5F81" w:rsidP="00955AF1">
      <w:pPr>
        <w:pStyle w:val="ListParagraph"/>
        <w:spacing w:after="100" w:afterAutospacing="1" w:line="360" w:lineRule="auto"/>
        <w:rPr>
          <w:b/>
          <w:sz w:val="36"/>
        </w:rPr>
      </w:pPr>
      <w:r w:rsidRPr="00B42A92">
        <w:rPr>
          <w:b/>
          <w:sz w:val="36"/>
        </w:rPr>
        <w:t>Screenshots</w:t>
      </w:r>
      <w:r w:rsidR="00B42A92">
        <w:rPr>
          <w:b/>
          <w:sz w:val="36"/>
        </w:rPr>
        <w:t>:</w:t>
      </w:r>
    </w:p>
    <w:p w14:paraId="16B748BE" w14:textId="5EAC0883" w:rsidR="00B42A92" w:rsidRDefault="00B42A92" w:rsidP="00955AF1">
      <w:pPr>
        <w:pStyle w:val="ListParagraph"/>
        <w:spacing w:after="100" w:afterAutospacing="1" w:line="360" w:lineRule="auto"/>
        <w:rPr>
          <w:b/>
          <w:sz w:val="36"/>
        </w:rPr>
      </w:pPr>
    </w:p>
    <w:p w14:paraId="08CF703F" w14:textId="0B1AC949" w:rsidR="00B42A92" w:rsidRDefault="00B42A92" w:rsidP="00955AF1">
      <w:pPr>
        <w:pStyle w:val="ListParagraph"/>
        <w:spacing w:after="100" w:afterAutospacing="1" w:line="360" w:lineRule="auto"/>
        <w:rPr>
          <w:b/>
          <w:sz w:val="36"/>
        </w:rPr>
      </w:pPr>
    </w:p>
    <w:p w14:paraId="1DA89C09" w14:textId="71D4DFA0" w:rsidR="00B42A92" w:rsidRDefault="00B42A92" w:rsidP="00955AF1">
      <w:pPr>
        <w:pStyle w:val="ListParagraph"/>
        <w:spacing w:after="100" w:afterAutospacing="1" w:line="360" w:lineRule="auto"/>
        <w:rPr>
          <w:b/>
          <w:sz w:val="36"/>
        </w:rPr>
      </w:pPr>
    </w:p>
    <w:p w14:paraId="0E93E9D9" w14:textId="146A0172" w:rsidR="00B42A92" w:rsidRDefault="00B42A92" w:rsidP="00955AF1">
      <w:pPr>
        <w:pStyle w:val="ListParagraph"/>
        <w:spacing w:after="100" w:afterAutospacing="1" w:line="360" w:lineRule="auto"/>
        <w:rPr>
          <w:b/>
          <w:sz w:val="36"/>
        </w:rPr>
      </w:pPr>
    </w:p>
    <w:p w14:paraId="41C63FBE" w14:textId="10445E52" w:rsidR="00B42A92" w:rsidRDefault="00B42A92" w:rsidP="00955AF1">
      <w:pPr>
        <w:pStyle w:val="ListParagraph"/>
        <w:spacing w:after="100" w:afterAutospacing="1" w:line="360" w:lineRule="auto"/>
        <w:rPr>
          <w:b/>
          <w:sz w:val="36"/>
        </w:rPr>
      </w:pPr>
    </w:p>
    <w:p w14:paraId="29E32EE1" w14:textId="59F1C110" w:rsidR="00B42A92" w:rsidRDefault="00B42A92" w:rsidP="00430F31">
      <w:pPr>
        <w:pStyle w:val="ListParagraph"/>
        <w:spacing w:after="100" w:afterAutospacing="1" w:line="360" w:lineRule="auto"/>
        <w:rPr>
          <w:b/>
          <w:sz w:val="36"/>
        </w:rPr>
      </w:pPr>
    </w:p>
    <w:p w14:paraId="2A8874DB" w14:textId="364ACE79" w:rsidR="00B42A92" w:rsidRDefault="00B42A92" w:rsidP="00955AF1">
      <w:pPr>
        <w:pStyle w:val="ListParagraph"/>
        <w:spacing w:after="100" w:afterAutospacing="1" w:line="360" w:lineRule="auto"/>
        <w:rPr>
          <w:b/>
          <w:sz w:val="36"/>
        </w:rPr>
      </w:pPr>
    </w:p>
    <w:p w14:paraId="6EDFB984" w14:textId="270001DF" w:rsidR="00B42A92" w:rsidRDefault="00B42A92" w:rsidP="00955AF1">
      <w:pPr>
        <w:pStyle w:val="ListParagraph"/>
        <w:spacing w:after="100" w:afterAutospacing="1" w:line="360" w:lineRule="auto"/>
        <w:rPr>
          <w:b/>
          <w:sz w:val="36"/>
        </w:rPr>
      </w:pPr>
    </w:p>
    <w:p w14:paraId="46547F89" w14:textId="1153EA6D" w:rsidR="00B42A92" w:rsidRDefault="00B42A92" w:rsidP="00955AF1">
      <w:pPr>
        <w:pStyle w:val="ListParagraph"/>
        <w:spacing w:after="100" w:afterAutospacing="1" w:line="360" w:lineRule="auto"/>
        <w:rPr>
          <w:b/>
          <w:sz w:val="36"/>
        </w:rPr>
      </w:pPr>
      <w:r>
        <w:rPr>
          <w:noProof/>
        </w:rPr>
        <w:drawing>
          <wp:anchor distT="0" distB="0" distL="114300" distR="114300" simplePos="0" relativeHeight="251668480" behindDoc="0" locked="0" layoutInCell="1" allowOverlap="1" wp14:anchorId="1CFE3934" wp14:editId="1B7834E7">
            <wp:simplePos x="0" y="0"/>
            <wp:positionH relativeFrom="margin">
              <wp:align>center</wp:align>
            </wp:positionH>
            <wp:positionV relativeFrom="page">
              <wp:posOffset>4511040</wp:posOffset>
            </wp:positionV>
            <wp:extent cx="6257925" cy="25908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729" t="18091" r="1108" b="12604"/>
                    <a:stretch/>
                  </pic:blipFill>
                  <pic:spPr bwMode="auto">
                    <a:xfrm>
                      <a:off x="0" y="0"/>
                      <a:ext cx="625792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E3EFE" w14:textId="29C1F800" w:rsidR="00B42A92" w:rsidRDefault="00B42A92" w:rsidP="00955AF1">
      <w:pPr>
        <w:pStyle w:val="ListParagraph"/>
        <w:spacing w:after="100" w:afterAutospacing="1" w:line="360" w:lineRule="auto"/>
        <w:rPr>
          <w:b/>
          <w:sz w:val="36"/>
        </w:rPr>
      </w:pPr>
    </w:p>
    <w:p w14:paraId="1EAD2D3E" w14:textId="4215D6C9" w:rsidR="00B42A92" w:rsidRPr="00B42A92" w:rsidRDefault="00B42A92" w:rsidP="00955AF1">
      <w:pPr>
        <w:pStyle w:val="ListParagraph"/>
        <w:spacing w:after="100" w:afterAutospacing="1" w:line="360" w:lineRule="auto"/>
        <w:rPr>
          <w:b/>
          <w:sz w:val="36"/>
        </w:rPr>
      </w:pPr>
      <w:r>
        <w:rPr>
          <w:noProof/>
        </w:rPr>
        <w:drawing>
          <wp:anchor distT="0" distB="0" distL="114300" distR="114300" simplePos="0" relativeHeight="251667456" behindDoc="0" locked="0" layoutInCell="1" allowOverlap="1" wp14:anchorId="1BA10BC3" wp14:editId="25DBD0E3">
            <wp:simplePos x="0" y="0"/>
            <wp:positionH relativeFrom="margin">
              <wp:posOffset>209550</wp:posOffset>
            </wp:positionH>
            <wp:positionV relativeFrom="page">
              <wp:posOffset>1228725</wp:posOffset>
            </wp:positionV>
            <wp:extent cx="6267450" cy="3219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873" t="5096" r="822" b="8782"/>
                    <a:stretch/>
                  </pic:blipFill>
                  <pic:spPr bwMode="auto">
                    <a:xfrm>
                      <a:off x="0" y="0"/>
                      <a:ext cx="6267450" cy="3219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FA91BA" w14:textId="0C7B24BB" w:rsidR="002002D3" w:rsidRDefault="002002D3" w:rsidP="002002D3">
      <w:pPr>
        <w:spacing w:after="100" w:afterAutospacing="1" w:line="360" w:lineRule="auto"/>
        <w:ind w:left="360"/>
        <w:rPr>
          <w:sz w:val="26"/>
        </w:rPr>
      </w:pPr>
    </w:p>
    <w:p w14:paraId="6B3CD43A" w14:textId="2FBF9229" w:rsidR="00B42A92" w:rsidRDefault="00B42A92" w:rsidP="002002D3">
      <w:pPr>
        <w:spacing w:after="100" w:afterAutospacing="1" w:line="360" w:lineRule="auto"/>
        <w:ind w:left="360"/>
        <w:rPr>
          <w:sz w:val="26"/>
        </w:rPr>
      </w:pPr>
    </w:p>
    <w:p w14:paraId="63570C07" w14:textId="50A5AC20" w:rsidR="00B42A92" w:rsidRDefault="00B42A92" w:rsidP="002002D3">
      <w:pPr>
        <w:spacing w:after="100" w:afterAutospacing="1" w:line="360" w:lineRule="auto"/>
        <w:ind w:left="360"/>
        <w:rPr>
          <w:sz w:val="26"/>
        </w:rPr>
      </w:pPr>
    </w:p>
    <w:p w14:paraId="7EC92090" w14:textId="0F870111" w:rsidR="00B42A92" w:rsidRDefault="00B42A92" w:rsidP="002002D3">
      <w:pPr>
        <w:spacing w:after="100" w:afterAutospacing="1" w:line="360" w:lineRule="auto"/>
        <w:ind w:left="360"/>
        <w:rPr>
          <w:sz w:val="26"/>
        </w:rPr>
      </w:pPr>
    </w:p>
    <w:p w14:paraId="4ED3A961" w14:textId="77777777" w:rsidR="00B42A92" w:rsidRDefault="00B42A92" w:rsidP="002002D3">
      <w:pPr>
        <w:spacing w:after="100" w:afterAutospacing="1" w:line="360" w:lineRule="auto"/>
        <w:ind w:left="360"/>
        <w:rPr>
          <w:b/>
          <w:sz w:val="26"/>
        </w:rPr>
      </w:pPr>
    </w:p>
    <w:p w14:paraId="27C08400" w14:textId="1F6F09D4" w:rsidR="00B42A92" w:rsidRDefault="00B42A92" w:rsidP="002002D3">
      <w:pPr>
        <w:spacing w:after="100" w:afterAutospacing="1" w:line="360" w:lineRule="auto"/>
        <w:ind w:left="360"/>
        <w:rPr>
          <w:b/>
          <w:sz w:val="32"/>
        </w:rPr>
      </w:pPr>
      <w:r w:rsidRPr="00B42A92">
        <w:rPr>
          <w:b/>
          <w:sz w:val="32"/>
        </w:rPr>
        <w:t>Referenced sources:</w:t>
      </w:r>
    </w:p>
    <w:p w14:paraId="01D8C896" w14:textId="734A0BFB" w:rsidR="00B42A92" w:rsidRDefault="00A1031E" w:rsidP="002002D3">
      <w:pPr>
        <w:spacing w:after="100" w:afterAutospacing="1" w:line="360" w:lineRule="auto"/>
        <w:ind w:left="360"/>
        <w:rPr>
          <w:sz w:val="26"/>
        </w:rPr>
      </w:pPr>
      <w:hyperlink r:id="rId14" w:history="1">
        <w:r w:rsidR="00B42A92" w:rsidRPr="00B42A92">
          <w:rPr>
            <w:rStyle w:val="Hyperlink"/>
            <w:sz w:val="26"/>
          </w:rPr>
          <w:t>https://www.neduet.edu.pk/sites/default/files/Admissions-2022/Prospectus_2022.pdf</w:t>
        </w:r>
      </w:hyperlink>
    </w:p>
    <w:p w14:paraId="7ABA9663" w14:textId="5956AF45" w:rsidR="00B42A92" w:rsidRDefault="00A1031E" w:rsidP="002002D3">
      <w:pPr>
        <w:spacing w:after="100" w:afterAutospacing="1" w:line="360" w:lineRule="auto"/>
        <w:ind w:left="360"/>
        <w:rPr>
          <w:sz w:val="26"/>
        </w:rPr>
      </w:pPr>
      <w:hyperlink r:id="rId15" w:history="1">
        <w:r w:rsidR="00B42A92" w:rsidRPr="00B42A92">
          <w:rPr>
            <w:rStyle w:val="Hyperlink"/>
            <w:sz w:val="26"/>
          </w:rPr>
          <w:t>https://www.ilmkidunya.com/</w:t>
        </w:r>
      </w:hyperlink>
    </w:p>
    <w:p w14:paraId="6D8EC70D" w14:textId="77777777" w:rsidR="00B42A92" w:rsidRDefault="00B42A92" w:rsidP="002002D3">
      <w:pPr>
        <w:spacing w:after="100" w:afterAutospacing="1" w:line="360" w:lineRule="auto"/>
        <w:ind w:left="360"/>
        <w:rPr>
          <w:sz w:val="26"/>
        </w:rPr>
      </w:pPr>
    </w:p>
    <w:sectPr w:rsidR="00B42A92" w:rsidSect="00756ADF">
      <w:footerReference w:type="even" r:id="rId16"/>
      <w:footerReference w:type="default" r:id="rId17"/>
      <w:pgSz w:w="11906" w:h="16838" w:code="9"/>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661DA" w14:textId="77777777" w:rsidR="00A1031E" w:rsidRDefault="00A1031E" w:rsidP="001205A1">
      <w:r>
        <w:separator/>
      </w:r>
    </w:p>
  </w:endnote>
  <w:endnote w:type="continuationSeparator" w:id="0">
    <w:p w14:paraId="24A163A6" w14:textId="77777777" w:rsidR="00A1031E" w:rsidRDefault="00A1031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14:paraId="0408F76B" w14:textId="77777777" w:rsidR="009E5884" w:rsidRDefault="009E5884" w:rsidP="009E58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086BCE" w14:textId="77777777" w:rsidR="009E5884" w:rsidRDefault="009E5884"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6DA24397" w14:textId="42017791" w:rsidR="009E5884" w:rsidRDefault="009E5884" w:rsidP="009E58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52353">
          <w:rPr>
            <w:rStyle w:val="PageNumber"/>
            <w:noProof/>
          </w:rPr>
          <w:t>7</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9E5884" w14:paraId="21D74E8D" w14:textId="77777777" w:rsidTr="005F4F46">
      <w:tc>
        <w:tcPr>
          <w:tcW w:w="5395" w:type="dxa"/>
        </w:tcPr>
        <w:p w14:paraId="0507D91E" w14:textId="77777777" w:rsidR="009E5884" w:rsidRPr="001205A1" w:rsidRDefault="009E5884" w:rsidP="00DA157A">
          <w:pPr>
            <w:pStyle w:val="Footer"/>
          </w:pPr>
        </w:p>
      </w:tc>
      <w:tc>
        <w:tcPr>
          <w:tcW w:w="5395" w:type="dxa"/>
        </w:tcPr>
        <w:p w14:paraId="1920FEAF" w14:textId="77777777" w:rsidR="009E5884" w:rsidRPr="001205A1" w:rsidRDefault="009E5884" w:rsidP="001205A1">
          <w:pPr>
            <w:pStyle w:val="Footer"/>
          </w:pPr>
          <w:r w:rsidRPr="001205A1">
            <w:t xml:space="preserve">   </w:t>
          </w:r>
        </w:p>
      </w:tc>
    </w:tr>
  </w:tbl>
  <w:p w14:paraId="5BED3BEE" w14:textId="77777777" w:rsidR="009E5884" w:rsidRDefault="009E58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EA64B" w14:textId="77777777" w:rsidR="00A1031E" w:rsidRDefault="00A1031E" w:rsidP="001205A1">
      <w:r>
        <w:separator/>
      </w:r>
    </w:p>
  </w:footnote>
  <w:footnote w:type="continuationSeparator" w:id="0">
    <w:p w14:paraId="6F74D0F9" w14:textId="77777777" w:rsidR="00A1031E" w:rsidRDefault="00A1031E"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49D"/>
    <w:multiLevelType w:val="hybridMultilevel"/>
    <w:tmpl w:val="41D60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E6100"/>
    <w:multiLevelType w:val="multilevel"/>
    <w:tmpl w:val="EADC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417A7"/>
    <w:multiLevelType w:val="hybridMultilevel"/>
    <w:tmpl w:val="9572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578BA"/>
    <w:multiLevelType w:val="hybridMultilevel"/>
    <w:tmpl w:val="9D123BF6"/>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4" w15:restartNumberingAfterBreak="0">
    <w:nsid w:val="283B12CA"/>
    <w:multiLevelType w:val="hybridMultilevel"/>
    <w:tmpl w:val="09A4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51F21"/>
    <w:multiLevelType w:val="hybridMultilevel"/>
    <w:tmpl w:val="48CAD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657CF6"/>
    <w:multiLevelType w:val="hybridMultilevel"/>
    <w:tmpl w:val="7320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353F8"/>
    <w:multiLevelType w:val="hybridMultilevel"/>
    <w:tmpl w:val="277E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AB3B3D"/>
    <w:multiLevelType w:val="hybridMultilevel"/>
    <w:tmpl w:val="AC5A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40A3A"/>
    <w:multiLevelType w:val="hybridMultilevel"/>
    <w:tmpl w:val="0908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6"/>
  </w:num>
  <w:num w:numId="6">
    <w:abstractNumId w:val="0"/>
  </w:num>
  <w:num w:numId="7">
    <w:abstractNumId w:val="3"/>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3B"/>
    <w:rsid w:val="000C4ED1"/>
    <w:rsid w:val="001205A1"/>
    <w:rsid w:val="001E6930"/>
    <w:rsid w:val="002002D3"/>
    <w:rsid w:val="00241325"/>
    <w:rsid w:val="002877E8"/>
    <w:rsid w:val="002940A9"/>
    <w:rsid w:val="002C2D2B"/>
    <w:rsid w:val="002E7C4E"/>
    <w:rsid w:val="00305B22"/>
    <w:rsid w:val="0031055C"/>
    <w:rsid w:val="00345CAA"/>
    <w:rsid w:val="00371EE1"/>
    <w:rsid w:val="003A798E"/>
    <w:rsid w:val="003D6583"/>
    <w:rsid w:val="003E4EED"/>
    <w:rsid w:val="00416C63"/>
    <w:rsid w:val="00425A99"/>
    <w:rsid w:val="00430F31"/>
    <w:rsid w:val="00483F76"/>
    <w:rsid w:val="00527D3F"/>
    <w:rsid w:val="0058285E"/>
    <w:rsid w:val="005E6B25"/>
    <w:rsid w:val="005F4F46"/>
    <w:rsid w:val="006C60E6"/>
    <w:rsid w:val="00756ADF"/>
    <w:rsid w:val="007B0740"/>
    <w:rsid w:val="007C1BAB"/>
    <w:rsid w:val="007C5B8F"/>
    <w:rsid w:val="00922472"/>
    <w:rsid w:val="00931D61"/>
    <w:rsid w:val="00955AF1"/>
    <w:rsid w:val="00957D0F"/>
    <w:rsid w:val="009E5884"/>
    <w:rsid w:val="00A1031E"/>
    <w:rsid w:val="00A15CF7"/>
    <w:rsid w:val="00A24793"/>
    <w:rsid w:val="00A52353"/>
    <w:rsid w:val="00A81248"/>
    <w:rsid w:val="00AD4FF8"/>
    <w:rsid w:val="00B42A92"/>
    <w:rsid w:val="00BB5F81"/>
    <w:rsid w:val="00C353E6"/>
    <w:rsid w:val="00C66528"/>
    <w:rsid w:val="00C915F0"/>
    <w:rsid w:val="00DA157A"/>
    <w:rsid w:val="00DE253B"/>
    <w:rsid w:val="00F67EFF"/>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40D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DE253B"/>
    <w:pPr>
      <w:ind w:left="720"/>
      <w:contextualSpacing/>
    </w:pPr>
  </w:style>
  <w:style w:type="character" w:customStyle="1" w:styleId="hgkelc">
    <w:name w:val="hgkelc"/>
    <w:basedOn w:val="DefaultParagraphFont"/>
    <w:rsid w:val="00DA157A"/>
  </w:style>
  <w:style w:type="character" w:styleId="Strong">
    <w:name w:val="Strong"/>
    <w:basedOn w:val="DefaultParagraphFont"/>
    <w:uiPriority w:val="22"/>
    <w:qFormat/>
    <w:rsid w:val="00DA157A"/>
    <w:rPr>
      <w:b/>
      <w:bCs/>
    </w:rPr>
  </w:style>
  <w:style w:type="paragraph" w:styleId="NormalWeb">
    <w:name w:val="Normal (Web)"/>
    <w:basedOn w:val="Normal"/>
    <w:uiPriority w:val="99"/>
    <w:semiHidden/>
    <w:unhideWhenUsed/>
    <w:rsid w:val="00922472"/>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922472"/>
    <w:rPr>
      <w:i/>
      <w:iCs/>
    </w:rPr>
  </w:style>
  <w:style w:type="character" w:styleId="Hyperlink">
    <w:name w:val="Hyperlink"/>
    <w:basedOn w:val="DefaultParagraphFont"/>
    <w:uiPriority w:val="99"/>
    <w:semiHidden/>
    <w:rsid w:val="00B42A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90103">
      <w:bodyDiv w:val="1"/>
      <w:marLeft w:val="0"/>
      <w:marRight w:val="0"/>
      <w:marTop w:val="0"/>
      <w:marBottom w:val="0"/>
      <w:divBdr>
        <w:top w:val="none" w:sz="0" w:space="0" w:color="auto"/>
        <w:left w:val="none" w:sz="0" w:space="0" w:color="auto"/>
        <w:bottom w:val="none" w:sz="0" w:space="0" w:color="auto"/>
        <w:right w:val="none" w:sz="0" w:space="0" w:color="auto"/>
      </w:divBdr>
    </w:div>
    <w:div w:id="257563008">
      <w:bodyDiv w:val="1"/>
      <w:marLeft w:val="0"/>
      <w:marRight w:val="0"/>
      <w:marTop w:val="0"/>
      <w:marBottom w:val="0"/>
      <w:divBdr>
        <w:top w:val="none" w:sz="0" w:space="0" w:color="auto"/>
        <w:left w:val="none" w:sz="0" w:space="0" w:color="auto"/>
        <w:bottom w:val="none" w:sz="0" w:space="0" w:color="auto"/>
        <w:right w:val="none" w:sz="0" w:space="0" w:color="auto"/>
      </w:divBdr>
    </w:div>
    <w:div w:id="306206699">
      <w:bodyDiv w:val="1"/>
      <w:marLeft w:val="0"/>
      <w:marRight w:val="0"/>
      <w:marTop w:val="0"/>
      <w:marBottom w:val="0"/>
      <w:divBdr>
        <w:top w:val="none" w:sz="0" w:space="0" w:color="auto"/>
        <w:left w:val="none" w:sz="0" w:space="0" w:color="auto"/>
        <w:bottom w:val="none" w:sz="0" w:space="0" w:color="auto"/>
        <w:right w:val="none" w:sz="0" w:space="0" w:color="auto"/>
      </w:divBdr>
    </w:div>
    <w:div w:id="373652405">
      <w:bodyDiv w:val="1"/>
      <w:marLeft w:val="0"/>
      <w:marRight w:val="0"/>
      <w:marTop w:val="0"/>
      <w:marBottom w:val="0"/>
      <w:divBdr>
        <w:top w:val="none" w:sz="0" w:space="0" w:color="auto"/>
        <w:left w:val="none" w:sz="0" w:space="0" w:color="auto"/>
        <w:bottom w:val="none" w:sz="0" w:space="0" w:color="auto"/>
        <w:right w:val="none" w:sz="0" w:space="0" w:color="auto"/>
      </w:divBdr>
    </w:div>
    <w:div w:id="397942739">
      <w:bodyDiv w:val="1"/>
      <w:marLeft w:val="0"/>
      <w:marRight w:val="0"/>
      <w:marTop w:val="0"/>
      <w:marBottom w:val="0"/>
      <w:divBdr>
        <w:top w:val="none" w:sz="0" w:space="0" w:color="auto"/>
        <w:left w:val="none" w:sz="0" w:space="0" w:color="auto"/>
        <w:bottom w:val="none" w:sz="0" w:space="0" w:color="auto"/>
        <w:right w:val="none" w:sz="0" w:space="0" w:color="auto"/>
      </w:divBdr>
    </w:div>
    <w:div w:id="398751723">
      <w:bodyDiv w:val="1"/>
      <w:marLeft w:val="0"/>
      <w:marRight w:val="0"/>
      <w:marTop w:val="0"/>
      <w:marBottom w:val="0"/>
      <w:divBdr>
        <w:top w:val="none" w:sz="0" w:space="0" w:color="auto"/>
        <w:left w:val="none" w:sz="0" w:space="0" w:color="auto"/>
        <w:bottom w:val="none" w:sz="0" w:space="0" w:color="auto"/>
        <w:right w:val="none" w:sz="0" w:space="0" w:color="auto"/>
      </w:divBdr>
    </w:div>
    <w:div w:id="462307229">
      <w:bodyDiv w:val="1"/>
      <w:marLeft w:val="0"/>
      <w:marRight w:val="0"/>
      <w:marTop w:val="0"/>
      <w:marBottom w:val="0"/>
      <w:divBdr>
        <w:top w:val="none" w:sz="0" w:space="0" w:color="auto"/>
        <w:left w:val="none" w:sz="0" w:space="0" w:color="auto"/>
        <w:bottom w:val="none" w:sz="0" w:space="0" w:color="auto"/>
        <w:right w:val="none" w:sz="0" w:space="0" w:color="auto"/>
      </w:divBdr>
    </w:div>
    <w:div w:id="520318367">
      <w:bodyDiv w:val="1"/>
      <w:marLeft w:val="0"/>
      <w:marRight w:val="0"/>
      <w:marTop w:val="0"/>
      <w:marBottom w:val="0"/>
      <w:divBdr>
        <w:top w:val="none" w:sz="0" w:space="0" w:color="auto"/>
        <w:left w:val="none" w:sz="0" w:space="0" w:color="auto"/>
        <w:bottom w:val="none" w:sz="0" w:space="0" w:color="auto"/>
        <w:right w:val="none" w:sz="0" w:space="0" w:color="auto"/>
      </w:divBdr>
    </w:div>
    <w:div w:id="856776853">
      <w:bodyDiv w:val="1"/>
      <w:marLeft w:val="0"/>
      <w:marRight w:val="0"/>
      <w:marTop w:val="0"/>
      <w:marBottom w:val="0"/>
      <w:divBdr>
        <w:top w:val="none" w:sz="0" w:space="0" w:color="auto"/>
        <w:left w:val="none" w:sz="0" w:space="0" w:color="auto"/>
        <w:bottom w:val="none" w:sz="0" w:space="0" w:color="auto"/>
        <w:right w:val="none" w:sz="0" w:space="0" w:color="auto"/>
      </w:divBdr>
    </w:div>
    <w:div w:id="911234760">
      <w:bodyDiv w:val="1"/>
      <w:marLeft w:val="0"/>
      <w:marRight w:val="0"/>
      <w:marTop w:val="0"/>
      <w:marBottom w:val="0"/>
      <w:divBdr>
        <w:top w:val="none" w:sz="0" w:space="0" w:color="auto"/>
        <w:left w:val="none" w:sz="0" w:space="0" w:color="auto"/>
        <w:bottom w:val="none" w:sz="0" w:space="0" w:color="auto"/>
        <w:right w:val="none" w:sz="0" w:space="0" w:color="auto"/>
      </w:divBdr>
    </w:div>
    <w:div w:id="1032803629">
      <w:bodyDiv w:val="1"/>
      <w:marLeft w:val="0"/>
      <w:marRight w:val="0"/>
      <w:marTop w:val="0"/>
      <w:marBottom w:val="0"/>
      <w:divBdr>
        <w:top w:val="none" w:sz="0" w:space="0" w:color="auto"/>
        <w:left w:val="none" w:sz="0" w:space="0" w:color="auto"/>
        <w:bottom w:val="none" w:sz="0" w:space="0" w:color="auto"/>
        <w:right w:val="none" w:sz="0" w:space="0" w:color="auto"/>
      </w:divBdr>
    </w:div>
    <w:div w:id="1146438721">
      <w:bodyDiv w:val="1"/>
      <w:marLeft w:val="0"/>
      <w:marRight w:val="0"/>
      <w:marTop w:val="0"/>
      <w:marBottom w:val="0"/>
      <w:divBdr>
        <w:top w:val="none" w:sz="0" w:space="0" w:color="auto"/>
        <w:left w:val="none" w:sz="0" w:space="0" w:color="auto"/>
        <w:bottom w:val="none" w:sz="0" w:space="0" w:color="auto"/>
        <w:right w:val="none" w:sz="0" w:space="0" w:color="auto"/>
      </w:divBdr>
      <w:divsChild>
        <w:div w:id="1698113950">
          <w:marLeft w:val="0"/>
          <w:marRight w:val="0"/>
          <w:marTop w:val="0"/>
          <w:marBottom w:val="0"/>
          <w:divBdr>
            <w:top w:val="none" w:sz="0" w:space="0" w:color="auto"/>
            <w:left w:val="none" w:sz="0" w:space="0" w:color="auto"/>
            <w:bottom w:val="none" w:sz="0" w:space="0" w:color="auto"/>
            <w:right w:val="none" w:sz="0" w:space="0" w:color="auto"/>
          </w:divBdr>
          <w:divsChild>
            <w:div w:id="1865706559">
              <w:marLeft w:val="0"/>
              <w:marRight w:val="0"/>
              <w:marTop w:val="180"/>
              <w:marBottom w:val="180"/>
              <w:divBdr>
                <w:top w:val="none" w:sz="0" w:space="0" w:color="auto"/>
                <w:left w:val="none" w:sz="0" w:space="0" w:color="auto"/>
                <w:bottom w:val="none" w:sz="0" w:space="0" w:color="auto"/>
                <w:right w:val="none" w:sz="0" w:space="0" w:color="auto"/>
              </w:divBdr>
            </w:div>
          </w:divsChild>
        </w:div>
        <w:div w:id="1158568871">
          <w:marLeft w:val="0"/>
          <w:marRight w:val="0"/>
          <w:marTop w:val="0"/>
          <w:marBottom w:val="0"/>
          <w:divBdr>
            <w:top w:val="none" w:sz="0" w:space="0" w:color="auto"/>
            <w:left w:val="none" w:sz="0" w:space="0" w:color="auto"/>
            <w:bottom w:val="none" w:sz="0" w:space="0" w:color="auto"/>
            <w:right w:val="none" w:sz="0" w:space="0" w:color="auto"/>
          </w:divBdr>
          <w:divsChild>
            <w:div w:id="1650086322">
              <w:marLeft w:val="0"/>
              <w:marRight w:val="0"/>
              <w:marTop w:val="0"/>
              <w:marBottom w:val="0"/>
              <w:divBdr>
                <w:top w:val="none" w:sz="0" w:space="0" w:color="auto"/>
                <w:left w:val="none" w:sz="0" w:space="0" w:color="auto"/>
                <w:bottom w:val="none" w:sz="0" w:space="0" w:color="auto"/>
                <w:right w:val="none" w:sz="0" w:space="0" w:color="auto"/>
              </w:divBdr>
              <w:divsChild>
                <w:div w:id="2134247207">
                  <w:marLeft w:val="0"/>
                  <w:marRight w:val="0"/>
                  <w:marTop w:val="0"/>
                  <w:marBottom w:val="0"/>
                  <w:divBdr>
                    <w:top w:val="none" w:sz="0" w:space="0" w:color="auto"/>
                    <w:left w:val="none" w:sz="0" w:space="0" w:color="auto"/>
                    <w:bottom w:val="none" w:sz="0" w:space="0" w:color="auto"/>
                    <w:right w:val="none" w:sz="0" w:space="0" w:color="auto"/>
                  </w:divBdr>
                  <w:divsChild>
                    <w:div w:id="694769363">
                      <w:marLeft w:val="0"/>
                      <w:marRight w:val="0"/>
                      <w:marTop w:val="0"/>
                      <w:marBottom w:val="0"/>
                      <w:divBdr>
                        <w:top w:val="none" w:sz="0" w:space="0" w:color="auto"/>
                        <w:left w:val="none" w:sz="0" w:space="0" w:color="auto"/>
                        <w:bottom w:val="none" w:sz="0" w:space="0" w:color="auto"/>
                        <w:right w:val="none" w:sz="0" w:space="0" w:color="auto"/>
                      </w:divBdr>
                      <w:divsChild>
                        <w:div w:id="1862668917">
                          <w:marLeft w:val="0"/>
                          <w:marRight w:val="0"/>
                          <w:marTop w:val="0"/>
                          <w:marBottom w:val="0"/>
                          <w:divBdr>
                            <w:top w:val="none" w:sz="0" w:space="0" w:color="auto"/>
                            <w:left w:val="none" w:sz="0" w:space="0" w:color="auto"/>
                            <w:bottom w:val="none" w:sz="0" w:space="0" w:color="auto"/>
                            <w:right w:val="none" w:sz="0" w:space="0" w:color="auto"/>
                          </w:divBdr>
                          <w:divsChild>
                            <w:div w:id="8314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87163">
      <w:bodyDiv w:val="1"/>
      <w:marLeft w:val="0"/>
      <w:marRight w:val="0"/>
      <w:marTop w:val="0"/>
      <w:marBottom w:val="0"/>
      <w:divBdr>
        <w:top w:val="none" w:sz="0" w:space="0" w:color="auto"/>
        <w:left w:val="none" w:sz="0" w:space="0" w:color="auto"/>
        <w:bottom w:val="none" w:sz="0" w:space="0" w:color="auto"/>
        <w:right w:val="none" w:sz="0" w:space="0" w:color="auto"/>
      </w:divBdr>
    </w:div>
    <w:div w:id="1265501458">
      <w:bodyDiv w:val="1"/>
      <w:marLeft w:val="0"/>
      <w:marRight w:val="0"/>
      <w:marTop w:val="0"/>
      <w:marBottom w:val="0"/>
      <w:divBdr>
        <w:top w:val="none" w:sz="0" w:space="0" w:color="auto"/>
        <w:left w:val="none" w:sz="0" w:space="0" w:color="auto"/>
        <w:bottom w:val="none" w:sz="0" w:space="0" w:color="auto"/>
        <w:right w:val="none" w:sz="0" w:space="0" w:color="auto"/>
      </w:divBdr>
    </w:div>
    <w:div w:id="1304192706">
      <w:bodyDiv w:val="1"/>
      <w:marLeft w:val="0"/>
      <w:marRight w:val="0"/>
      <w:marTop w:val="0"/>
      <w:marBottom w:val="0"/>
      <w:divBdr>
        <w:top w:val="none" w:sz="0" w:space="0" w:color="auto"/>
        <w:left w:val="none" w:sz="0" w:space="0" w:color="auto"/>
        <w:bottom w:val="none" w:sz="0" w:space="0" w:color="auto"/>
        <w:right w:val="none" w:sz="0" w:space="0" w:color="auto"/>
      </w:divBdr>
    </w:div>
    <w:div w:id="1322154282">
      <w:bodyDiv w:val="1"/>
      <w:marLeft w:val="0"/>
      <w:marRight w:val="0"/>
      <w:marTop w:val="0"/>
      <w:marBottom w:val="0"/>
      <w:divBdr>
        <w:top w:val="none" w:sz="0" w:space="0" w:color="auto"/>
        <w:left w:val="none" w:sz="0" w:space="0" w:color="auto"/>
        <w:bottom w:val="none" w:sz="0" w:space="0" w:color="auto"/>
        <w:right w:val="none" w:sz="0" w:space="0" w:color="auto"/>
      </w:divBdr>
    </w:div>
    <w:div w:id="1482699071">
      <w:bodyDiv w:val="1"/>
      <w:marLeft w:val="0"/>
      <w:marRight w:val="0"/>
      <w:marTop w:val="0"/>
      <w:marBottom w:val="0"/>
      <w:divBdr>
        <w:top w:val="none" w:sz="0" w:space="0" w:color="auto"/>
        <w:left w:val="none" w:sz="0" w:space="0" w:color="auto"/>
        <w:bottom w:val="none" w:sz="0" w:space="0" w:color="auto"/>
        <w:right w:val="none" w:sz="0" w:space="0" w:color="auto"/>
      </w:divBdr>
    </w:div>
    <w:div w:id="1563826879">
      <w:bodyDiv w:val="1"/>
      <w:marLeft w:val="0"/>
      <w:marRight w:val="0"/>
      <w:marTop w:val="0"/>
      <w:marBottom w:val="0"/>
      <w:divBdr>
        <w:top w:val="none" w:sz="0" w:space="0" w:color="auto"/>
        <w:left w:val="none" w:sz="0" w:space="0" w:color="auto"/>
        <w:bottom w:val="none" w:sz="0" w:space="0" w:color="auto"/>
        <w:right w:val="none" w:sz="0" w:space="0" w:color="auto"/>
      </w:divBdr>
    </w:div>
    <w:div w:id="1624461401">
      <w:bodyDiv w:val="1"/>
      <w:marLeft w:val="0"/>
      <w:marRight w:val="0"/>
      <w:marTop w:val="0"/>
      <w:marBottom w:val="0"/>
      <w:divBdr>
        <w:top w:val="none" w:sz="0" w:space="0" w:color="auto"/>
        <w:left w:val="none" w:sz="0" w:space="0" w:color="auto"/>
        <w:bottom w:val="none" w:sz="0" w:space="0" w:color="auto"/>
        <w:right w:val="none" w:sz="0" w:space="0" w:color="auto"/>
      </w:divBdr>
    </w:div>
    <w:div w:id="1634872192">
      <w:bodyDiv w:val="1"/>
      <w:marLeft w:val="0"/>
      <w:marRight w:val="0"/>
      <w:marTop w:val="0"/>
      <w:marBottom w:val="0"/>
      <w:divBdr>
        <w:top w:val="none" w:sz="0" w:space="0" w:color="auto"/>
        <w:left w:val="none" w:sz="0" w:space="0" w:color="auto"/>
        <w:bottom w:val="none" w:sz="0" w:space="0" w:color="auto"/>
        <w:right w:val="none" w:sz="0" w:space="0" w:color="auto"/>
      </w:divBdr>
    </w:div>
    <w:div w:id="1876193270">
      <w:bodyDiv w:val="1"/>
      <w:marLeft w:val="0"/>
      <w:marRight w:val="0"/>
      <w:marTop w:val="0"/>
      <w:marBottom w:val="0"/>
      <w:divBdr>
        <w:top w:val="none" w:sz="0" w:space="0" w:color="auto"/>
        <w:left w:val="none" w:sz="0" w:space="0" w:color="auto"/>
        <w:bottom w:val="none" w:sz="0" w:space="0" w:color="auto"/>
        <w:right w:val="none" w:sz="0" w:space="0" w:color="auto"/>
      </w:divBdr>
    </w:div>
    <w:div w:id="2009014291">
      <w:bodyDiv w:val="1"/>
      <w:marLeft w:val="0"/>
      <w:marRight w:val="0"/>
      <w:marTop w:val="0"/>
      <w:marBottom w:val="0"/>
      <w:divBdr>
        <w:top w:val="none" w:sz="0" w:space="0" w:color="auto"/>
        <w:left w:val="none" w:sz="0" w:space="0" w:color="auto"/>
        <w:bottom w:val="none" w:sz="0" w:space="0" w:color="auto"/>
        <w:right w:val="none" w:sz="0" w:space="0" w:color="auto"/>
      </w:divBdr>
    </w:div>
    <w:div w:id="208275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lmkidunya.co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eduet.edu.pk/sites/default/files/Admissions-2022/Prospectus_202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6831CAD-C130-410E-9CD4-9F376C78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2023-01-19T23:27:00Z</dcterms:created>
  <dcterms:modified xsi:type="dcterms:W3CDTF">2023-01-20T04:11:00Z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